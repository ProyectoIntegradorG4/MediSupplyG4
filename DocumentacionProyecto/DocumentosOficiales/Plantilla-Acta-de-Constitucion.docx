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568B" w14:textId="12149233" w:rsidR="00A71195" w:rsidRPr="008606D3" w:rsidRDefault="00A71195"/>
    <w:p w14:paraId="151FDB41" w14:textId="77777777" w:rsidR="000072FE" w:rsidRDefault="000072FE" w:rsidP="000072FE"/>
    <w:p w14:paraId="022B0E68" w14:textId="77777777" w:rsidR="004B5E40" w:rsidRDefault="001E5C24" w:rsidP="000005ED">
      <w:r>
        <w:t xml:space="preserve"> </w:t>
      </w:r>
    </w:p>
    <w:tbl>
      <w:tblPr>
        <w:tblpPr w:leftFromText="187" w:rightFromText="187" w:vertAnchor="page" w:horzAnchor="margin" w:tblpY="10318"/>
        <w:tblW w:w="4403" w:type="pct"/>
        <w:tblBorders>
          <w:top w:val="single" w:sz="12" w:space="0" w:color="A5A5A5" w:themeColor="accent3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32"/>
      </w:tblGrid>
      <w:tr w:rsidR="00C14538" w14:paraId="135A9B0E" w14:textId="77777777" w:rsidTr="005445BC">
        <w:trPr>
          <w:trHeight w:val="790"/>
        </w:trPr>
        <w:tc>
          <w:tcPr>
            <w:tcW w:w="8032" w:type="dxa"/>
          </w:tcPr>
          <w:p w14:paraId="48D44B53" w14:textId="18DAB4CD" w:rsidR="00C14538" w:rsidRDefault="009176E9" w:rsidP="002C14F2">
            <w:pPr>
              <w:pStyle w:val="TituloPortada"/>
              <w:framePr w:hSpace="0" w:wrap="auto" w:vAnchor="margin" w:hAnchor="text" w:yAlign="inline"/>
              <w:rPr>
                <w:rFonts w:eastAsiaTheme="majorEastAsia"/>
                <w:sz w:val="88"/>
                <w:szCs w:val="88"/>
              </w:rPr>
            </w:pPr>
            <w:r>
              <w:rPr>
                <w:rFonts w:eastAsiaTheme="majorEastAsia"/>
              </w:rPr>
              <w:t>Plantilla</w:t>
            </w:r>
            <w:r w:rsidR="002C14F2">
              <w:rPr>
                <w:rFonts w:eastAsiaTheme="majorEastAsia"/>
              </w:rPr>
              <w:t xml:space="preserve"> </w:t>
            </w:r>
            <w:r w:rsidR="008C68F9">
              <w:rPr>
                <w:rFonts w:eastAsiaTheme="majorEastAsia"/>
              </w:rPr>
              <w:t xml:space="preserve">Acta de Constitución </w:t>
            </w:r>
          </w:p>
        </w:tc>
      </w:tr>
    </w:tbl>
    <w:p w14:paraId="15FB21C9" w14:textId="77777777" w:rsidR="00A57730" w:rsidRDefault="00A57730" w:rsidP="00A57730">
      <w:pPr>
        <w:pStyle w:val="Ttulo"/>
      </w:pPr>
    </w:p>
    <w:p w14:paraId="15853C44" w14:textId="77777777" w:rsidR="0085284A" w:rsidRPr="0085284A" w:rsidRDefault="0085284A" w:rsidP="0085284A"/>
    <w:p w14:paraId="2FAFA47D" w14:textId="7C2E628E" w:rsidR="002C14F2" w:rsidRDefault="001068CC" w:rsidP="002C14F2">
      <w:pPr>
        <w:pStyle w:val="Ttulo1"/>
      </w:pPr>
      <w:r>
        <w:lastRenderedPageBreak/>
        <w:t xml:space="preserve">Plantilla </w:t>
      </w:r>
      <w:r w:rsidR="00E22791">
        <w:t xml:space="preserve"> Acta de Constitución </w:t>
      </w:r>
      <w:r w:rsidR="003A68B2">
        <w:t>del Proyecto</w:t>
      </w:r>
    </w:p>
    <w:p w14:paraId="469686C3" w14:textId="77777777" w:rsidR="007F0011" w:rsidRPr="007F0011" w:rsidRDefault="007F0011" w:rsidP="007F00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9"/>
        <w:gridCol w:w="1926"/>
        <w:gridCol w:w="2244"/>
        <w:gridCol w:w="2312"/>
      </w:tblGrid>
      <w:tr w:rsidR="00B7423F" w14:paraId="66722373" w14:textId="77777777" w:rsidTr="0033516D">
        <w:tc>
          <w:tcPr>
            <w:tcW w:w="9111" w:type="dxa"/>
            <w:gridSpan w:val="4"/>
            <w:shd w:val="clear" w:color="auto" w:fill="AF3149" w:themeFill="accent2"/>
          </w:tcPr>
          <w:p w14:paraId="495895A8" w14:textId="016D2D9D" w:rsidR="00B7423F" w:rsidRPr="0033516D" w:rsidRDefault="00B7423F" w:rsidP="00363B54">
            <w:pPr>
              <w:spacing w:line="240" w:lineRule="auto"/>
              <w:jc w:val="center"/>
            </w:pPr>
            <w:r w:rsidRPr="0033516D">
              <w:rPr>
                <w:rFonts w:ascii="Calibri" w:eastAsia="Times New Roman" w:hAnsi="Calibri" w:cs="Calibri"/>
                <w:color w:val="FFFFFF" w:themeColor="background1"/>
                <w:sz w:val="21"/>
                <w:lang w:eastAsia="es-CO"/>
              </w:rPr>
              <w:t>Acta de constitución</w:t>
            </w:r>
          </w:p>
        </w:tc>
      </w:tr>
      <w:tr w:rsidR="00C82CDD" w14:paraId="0AFADB79" w14:textId="4D10D064" w:rsidTr="00C82CDD">
        <w:tc>
          <w:tcPr>
            <w:tcW w:w="2629" w:type="dxa"/>
            <w:shd w:val="clear" w:color="auto" w:fill="F2D2D8" w:themeFill="accent2" w:themeFillTint="33"/>
          </w:tcPr>
          <w:p w14:paraId="7B4E6EBA" w14:textId="3A514BD2" w:rsidR="00C82CDD" w:rsidRPr="0009102A" w:rsidRDefault="00C82CDD" w:rsidP="00B74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del proyecto</w:t>
            </w:r>
            <w:r w:rsidR="00BE1E5D">
              <w:rPr>
                <w:b/>
                <w:bCs/>
              </w:rPr>
              <w:t>:</w:t>
            </w:r>
          </w:p>
        </w:tc>
        <w:tc>
          <w:tcPr>
            <w:tcW w:w="6482" w:type="dxa"/>
            <w:gridSpan w:val="3"/>
            <w:shd w:val="clear" w:color="auto" w:fill="F2D2D8" w:themeFill="accent2" w:themeFillTint="33"/>
          </w:tcPr>
          <w:p w14:paraId="191759CF" w14:textId="77777777" w:rsidR="00C82CDD" w:rsidRPr="0009102A" w:rsidRDefault="00C82CDD" w:rsidP="00B7423F">
            <w:pPr>
              <w:jc w:val="center"/>
              <w:rPr>
                <w:b/>
                <w:bCs/>
              </w:rPr>
            </w:pPr>
          </w:p>
        </w:tc>
      </w:tr>
      <w:tr w:rsidR="00E03141" w14:paraId="3E3DE2E5" w14:textId="1559EFD3" w:rsidTr="00BE1E5D">
        <w:tc>
          <w:tcPr>
            <w:tcW w:w="2629" w:type="dxa"/>
            <w:shd w:val="clear" w:color="auto" w:fill="F2D2D8" w:themeFill="accent2" w:themeFillTint="33"/>
          </w:tcPr>
          <w:p w14:paraId="54C254D9" w14:textId="500F5D2C" w:rsidR="00E03141" w:rsidRPr="0009102A" w:rsidRDefault="00E03141" w:rsidP="00B74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Patrocin</w:t>
            </w:r>
            <w:r w:rsidR="00BE1E5D">
              <w:rPr>
                <w:b/>
                <w:bCs/>
              </w:rPr>
              <w:t>a</w:t>
            </w:r>
            <w:r>
              <w:rPr>
                <w:b/>
                <w:bCs/>
              </w:rPr>
              <w:t>dor</w:t>
            </w:r>
            <w:r w:rsidR="00BE1E5D">
              <w:rPr>
                <w:b/>
                <w:bCs/>
              </w:rPr>
              <w:t>:</w:t>
            </w:r>
          </w:p>
        </w:tc>
        <w:tc>
          <w:tcPr>
            <w:tcW w:w="1926" w:type="dxa"/>
            <w:shd w:val="clear" w:color="auto" w:fill="F2D2D8" w:themeFill="accent2" w:themeFillTint="33"/>
          </w:tcPr>
          <w:p w14:paraId="2F496A13" w14:textId="77777777" w:rsidR="00E03141" w:rsidRPr="0009102A" w:rsidRDefault="00E03141" w:rsidP="00B7423F">
            <w:pPr>
              <w:jc w:val="center"/>
              <w:rPr>
                <w:b/>
                <w:bCs/>
              </w:rPr>
            </w:pPr>
          </w:p>
        </w:tc>
        <w:tc>
          <w:tcPr>
            <w:tcW w:w="2244" w:type="dxa"/>
            <w:shd w:val="clear" w:color="auto" w:fill="F2D2D8" w:themeFill="accent2" w:themeFillTint="33"/>
          </w:tcPr>
          <w:p w14:paraId="110217D0" w14:textId="5BD68823" w:rsidR="00E03141" w:rsidRPr="0009102A" w:rsidRDefault="00BE1E5D" w:rsidP="00B74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Gerente del proyecto:</w:t>
            </w:r>
          </w:p>
        </w:tc>
        <w:tc>
          <w:tcPr>
            <w:tcW w:w="2312" w:type="dxa"/>
            <w:shd w:val="clear" w:color="auto" w:fill="F2D2D8" w:themeFill="accent2" w:themeFillTint="33"/>
          </w:tcPr>
          <w:p w14:paraId="36523BAF" w14:textId="77777777" w:rsidR="00E03141" w:rsidRPr="0009102A" w:rsidRDefault="00E03141" w:rsidP="00B7423F">
            <w:pPr>
              <w:jc w:val="center"/>
              <w:rPr>
                <w:b/>
                <w:bCs/>
              </w:rPr>
            </w:pPr>
          </w:p>
        </w:tc>
      </w:tr>
      <w:tr w:rsidR="00E03141" w14:paraId="0281A56A" w14:textId="4310B9F8" w:rsidTr="00BE1E5D">
        <w:tc>
          <w:tcPr>
            <w:tcW w:w="2629" w:type="dxa"/>
            <w:shd w:val="clear" w:color="auto" w:fill="F2D2D8" w:themeFill="accent2" w:themeFillTint="33"/>
          </w:tcPr>
          <w:p w14:paraId="571CAF65" w14:textId="78764037" w:rsidR="00E03141" w:rsidRPr="0009102A" w:rsidRDefault="00BE1E5D" w:rsidP="00B74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1926" w:type="dxa"/>
            <w:shd w:val="clear" w:color="auto" w:fill="F2D2D8" w:themeFill="accent2" w:themeFillTint="33"/>
          </w:tcPr>
          <w:p w14:paraId="2271FCFA" w14:textId="77777777" w:rsidR="00E03141" w:rsidRPr="0009102A" w:rsidRDefault="00E03141" w:rsidP="00B7423F">
            <w:pPr>
              <w:jc w:val="center"/>
              <w:rPr>
                <w:b/>
                <w:bCs/>
              </w:rPr>
            </w:pPr>
          </w:p>
        </w:tc>
        <w:tc>
          <w:tcPr>
            <w:tcW w:w="2244" w:type="dxa"/>
            <w:shd w:val="clear" w:color="auto" w:fill="F2D2D8" w:themeFill="accent2" w:themeFillTint="33"/>
          </w:tcPr>
          <w:p w14:paraId="31BA7294" w14:textId="1D347F77" w:rsidR="00E03141" w:rsidRPr="0009102A" w:rsidRDefault="00BE1E5D" w:rsidP="00B74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Responsable: </w:t>
            </w:r>
          </w:p>
        </w:tc>
        <w:tc>
          <w:tcPr>
            <w:tcW w:w="2312" w:type="dxa"/>
            <w:shd w:val="clear" w:color="auto" w:fill="F2D2D8" w:themeFill="accent2" w:themeFillTint="33"/>
          </w:tcPr>
          <w:p w14:paraId="73BB2752" w14:textId="77777777" w:rsidR="00E03141" w:rsidRPr="0009102A" w:rsidRDefault="00E03141" w:rsidP="00B7423F">
            <w:pPr>
              <w:jc w:val="center"/>
              <w:rPr>
                <w:b/>
                <w:bCs/>
              </w:rPr>
            </w:pPr>
          </w:p>
        </w:tc>
      </w:tr>
      <w:tr w:rsidR="00E03141" w14:paraId="1540EE51" w14:textId="218DCB24" w:rsidTr="00282B85">
        <w:trPr>
          <w:trHeight w:val="1014"/>
        </w:trPr>
        <w:tc>
          <w:tcPr>
            <w:tcW w:w="2629" w:type="dxa"/>
            <w:tcBorders>
              <w:bottom w:val="single" w:sz="4" w:space="0" w:color="auto"/>
            </w:tcBorders>
            <w:shd w:val="clear" w:color="auto" w:fill="F2D2D8" w:themeFill="accent2" w:themeFillTint="33"/>
          </w:tcPr>
          <w:p w14:paraId="0D6FCE10" w14:textId="7FE58B8B" w:rsidR="00E03141" w:rsidRPr="0009102A" w:rsidRDefault="004071BA" w:rsidP="00B74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</w:t>
            </w:r>
            <w:proofErr w:type="spellStart"/>
            <w:r>
              <w:rPr>
                <w:b/>
                <w:bCs/>
              </w:rPr>
              <w:t>incio</w:t>
            </w:r>
            <w:proofErr w:type="spellEnd"/>
            <w:r>
              <w:rPr>
                <w:b/>
                <w:bCs/>
              </w:rPr>
              <w:t xml:space="preserve"> esperada: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F2D2D8" w:themeFill="accent2" w:themeFillTint="33"/>
          </w:tcPr>
          <w:p w14:paraId="6F1CE5A6" w14:textId="77777777" w:rsidR="00E03141" w:rsidRPr="0009102A" w:rsidRDefault="00E03141" w:rsidP="00B7423F">
            <w:pPr>
              <w:jc w:val="center"/>
              <w:rPr>
                <w:b/>
                <w:bCs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F2D2D8" w:themeFill="accent2" w:themeFillTint="33"/>
          </w:tcPr>
          <w:p w14:paraId="1AB2D4D3" w14:textId="6A69840D" w:rsidR="00E03141" w:rsidRPr="0009102A" w:rsidRDefault="004071BA" w:rsidP="00B74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finalización esperada: 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F2D2D8" w:themeFill="accent2" w:themeFillTint="33"/>
          </w:tcPr>
          <w:p w14:paraId="57B6EBB5" w14:textId="77777777" w:rsidR="00E03141" w:rsidRPr="0009102A" w:rsidRDefault="00E03141" w:rsidP="00B7423F">
            <w:pPr>
              <w:jc w:val="center"/>
              <w:rPr>
                <w:b/>
                <w:bCs/>
              </w:rPr>
            </w:pPr>
          </w:p>
        </w:tc>
      </w:tr>
    </w:tbl>
    <w:p w14:paraId="4CC1F7C0" w14:textId="77777777" w:rsidR="00282B85" w:rsidRDefault="00282B85"/>
    <w:p w14:paraId="4226E321" w14:textId="77777777" w:rsidR="007F0011" w:rsidRDefault="007F0011"/>
    <w:p w14:paraId="179CB3EC" w14:textId="77777777" w:rsidR="007F0011" w:rsidRDefault="007F00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8738DD" w14:paraId="6916E329" w14:textId="75844AAC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2D8" w:themeFill="accent2" w:themeFillTint="33"/>
          </w:tcPr>
          <w:p w14:paraId="6F31949A" w14:textId="77777777" w:rsidR="008738DD" w:rsidRPr="0009102A" w:rsidRDefault="008738DD" w:rsidP="00B7423F">
            <w:pPr>
              <w:jc w:val="center"/>
              <w:rPr>
                <w:b/>
                <w:bCs/>
              </w:rPr>
            </w:pPr>
            <w:r w:rsidRPr="0009102A">
              <w:rPr>
                <w:b/>
                <w:bCs/>
              </w:rPr>
              <w:t>Definición del problema</w:t>
            </w:r>
          </w:p>
        </w:tc>
      </w:tr>
      <w:tr w:rsidR="00B7423F" w14:paraId="2C1B76CB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ADF84E" w14:textId="14E340D1" w:rsidR="00B7423F" w:rsidRDefault="00B7423F" w:rsidP="003A68B2">
            <w:r>
              <w:t xml:space="preserve">Describa brevemente en sus propias palabras el problema que debe resolverse </w:t>
            </w:r>
          </w:p>
        </w:tc>
      </w:tr>
      <w:tr w:rsidR="00B7423F" w14:paraId="1AE82914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9C83" w14:textId="77777777" w:rsidR="00B7423F" w:rsidRDefault="00B7423F" w:rsidP="003A68B2"/>
        </w:tc>
      </w:tr>
      <w:tr w:rsidR="00B7423F" w14:paraId="2BBCD536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2D8" w:themeFill="accent2" w:themeFillTint="33"/>
          </w:tcPr>
          <w:p w14:paraId="6656D1D5" w14:textId="4B087720" w:rsidR="00B7423F" w:rsidRPr="0009102A" w:rsidRDefault="00B7423F" w:rsidP="0009102A">
            <w:pPr>
              <w:jc w:val="center"/>
              <w:rPr>
                <w:b/>
                <w:bCs/>
              </w:rPr>
            </w:pPr>
            <w:r w:rsidRPr="0009102A">
              <w:rPr>
                <w:b/>
                <w:bCs/>
              </w:rPr>
              <w:t xml:space="preserve">Definición </w:t>
            </w:r>
            <w:proofErr w:type="spellStart"/>
            <w:r w:rsidRPr="0009102A">
              <w:rPr>
                <w:b/>
                <w:bCs/>
              </w:rPr>
              <w:t>del</w:t>
            </w:r>
            <w:proofErr w:type="spellEnd"/>
            <w:r w:rsidRPr="0009102A">
              <w:rPr>
                <w:b/>
                <w:bCs/>
              </w:rPr>
              <w:t xml:space="preserve"> los objetivos</w:t>
            </w:r>
          </w:p>
        </w:tc>
      </w:tr>
      <w:tr w:rsidR="003A68B2" w14:paraId="2476C563" w14:textId="77777777" w:rsidTr="5B99968C"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4C43A0" w14:textId="6BCE7152" w:rsidR="003A68B2" w:rsidRDefault="00BF694D" w:rsidP="003A68B2">
            <w:r>
              <w:t xml:space="preserve">Objetivos 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CAFDC8" w14:textId="367E6621" w:rsidR="003A68B2" w:rsidRDefault="00BF694D" w:rsidP="003A68B2">
            <w:r>
              <w:t xml:space="preserve">Criterios de evaluación de los objetivos </w:t>
            </w:r>
          </w:p>
        </w:tc>
      </w:tr>
      <w:tr w:rsidR="003A68B2" w14:paraId="000077ED" w14:textId="77777777" w:rsidTr="5B99968C"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37BC" w14:textId="77777777" w:rsidR="003A68B2" w:rsidRDefault="003A68B2" w:rsidP="003A68B2"/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2028" w14:textId="77777777" w:rsidR="003A68B2" w:rsidRDefault="003A68B2" w:rsidP="003A68B2"/>
        </w:tc>
      </w:tr>
      <w:tr w:rsidR="00B7423F" w14:paraId="58DC3375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CE0" w:themeFill="accent1" w:themeFillTint="33"/>
          </w:tcPr>
          <w:p w14:paraId="1A01F9E3" w14:textId="1ECEE796" w:rsidR="00B7423F" w:rsidRPr="0009102A" w:rsidRDefault="00B7423F" w:rsidP="0009102A">
            <w:pPr>
              <w:jc w:val="center"/>
              <w:rPr>
                <w:b/>
                <w:bCs/>
              </w:rPr>
            </w:pPr>
            <w:r w:rsidRPr="0009102A">
              <w:rPr>
                <w:b/>
                <w:bCs/>
              </w:rPr>
              <w:t>Alcance</w:t>
            </w:r>
          </w:p>
        </w:tc>
      </w:tr>
      <w:tr w:rsidR="00BF694D" w14:paraId="29C148FB" w14:textId="77777777" w:rsidTr="5B99968C"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28A5F4" w14:textId="49289314" w:rsidR="00BF694D" w:rsidRDefault="00A738CA" w:rsidP="003A68B2">
            <w:r>
              <w:t xml:space="preserve">Dentro del alcance 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73278E" w14:textId="21C88EF5" w:rsidR="00BF694D" w:rsidRDefault="00A738CA" w:rsidP="003A68B2">
            <w:r>
              <w:t xml:space="preserve">Fuera del alcance </w:t>
            </w:r>
          </w:p>
        </w:tc>
      </w:tr>
      <w:tr w:rsidR="00BF694D" w14:paraId="2CC9787A" w14:textId="77777777" w:rsidTr="5B99968C"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8937" w14:textId="77777777" w:rsidR="00BF694D" w:rsidRDefault="00BF694D" w:rsidP="003A68B2"/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007D" w14:textId="77777777" w:rsidR="00BF694D" w:rsidRDefault="00BF694D" w:rsidP="003A68B2"/>
        </w:tc>
      </w:tr>
      <w:tr w:rsidR="00B7423F" w14:paraId="75B1C52E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CE0" w:themeFill="accent1" w:themeFillTint="33"/>
          </w:tcPr>
          <w:p w14:paraId="22B0DA41" w14:textId="02971A9F" w:rsidR="00B7423F" w:rsidRPr="0009102A" w:rsidRDefault="00B7423F" w:rsidP="0009102A">
            <w:pPr>
              <w:jc w:val="center"/>
              <w:rPr>
                <w:b/>
                <w:bCs/>
              </w:rPr>
            </w:pPr>
            <w:r w:rsidRPr="0009102A">
              <w:rPr>
                <w:b/>
                <w:bCs/>
              </w:rPr>
              <w:t>Suposiciones</w:t>
            </w:r>
          </w:p>
        </w:tc>
      </w:tr>
      <w:tr w:rsidR="007C3BBF" w14:paraId="46A9CF2E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04C943" w14:textId="35F19B63" w:rsidR="007C3BBF" w:rsidRDefault="007C3BBF" w:rsidP="003A68B2">
            <w:r>
              <w:t xml:space="preserve">Lista </w:t>
            </w:r>
            <w:r w:rsidR="006B6AC8">
              <w:t>de</w:t>
            </w:r>
            <w:r>
              <w:t xml:space="preserve"> cualquier supuesto que deba ser resaltado </w:t>
            </w:r>
          </w:p>
        </w:tc>
      </w:tr>
      <w:tr w:rsidR="007C3BBF" w14:paraId="5624034A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FEF" w14:textId="77777777" w:rsidR="007C3BBF" w:rsidRDefault="007C3BBF" w:rsidP="003A68B2"/>
        </w:tc>
      </w:tr>
      <w:tr w:rsidR="007C3BBF" w14:paraId="12FA3590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CE0" w:themeFill="accent1" w:themeFillTint="33"/>
          </w:tcPr>
          <w:p w14:paraId="42F6D946" w14:textId="79E4F0EB" w:rsidR="007C3BBF" w:rsidRPr="0009102A" w:rsidRDefault="007C3BBF" w:rsidP="0009102A">
            <w:pPr>
              <w:jc w:val="center"/>
              <w:rPr>
                <w:b/>
                <w:bCs/>
              </w:rPr>
            </w:pPr>
            <w:r w:rsidRPr="0009102A">
              <w:rPr>
                <w:b/>
                <w:bCs/>
              </w:rPr>
              <w:lastRenderedPageBreak/>
              <w:t>Restricciones</w:t>
            </w:r>
          </w:p>
        </w:tc>
      </w:tr>
      <w:tr w:rsidR="007C3BBF" w14:paraId="797BDA16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868A7E" w14:textId="512BC5DC" w:rsidR="007C3BBF" w:rsidRDefault="007C3BBF" w:rsidP="003A68B2">
            <w:r>
              <w:t>Lista de restricciones más importantes como fechas de hitos, fechas de finalización del proyecto, disponibilidad de recursos, disponibilidad de habilidades de los recursos, pres</w:t>
            </w:r>
            <w:r w:rsidR="006B6AC8">
              <w:t>u</w:t>
            </w:r>
            <w:r>
              <w:t xml:space="preserve">puesto. </w:t>
            </w:r>
          </w:p>
        </w:tc>
      </w:tr>
      <w:tr w:rsidR="007C3BBF" w14:paraId="64225E01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055B" w14:textId="77777777" w:rsidR="007C3BBF" w:rsidRDefault="007C3BBF" w:rsidP="003A68B2"/>
        </w:tc>
      </w:tr>
      <w:tr w:rsidR="007C3BBF" w14:paraId="595DCCB0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CE0" w:themeFill="accent1" w:themeFillTint="33"/>
          </w:tcPr>
          <w:p w14:paraId="020372F5" w14:textId="392BD680" w:rsidR="007C3BBF" w:rsidRPr="00363B54" w:rsidRDefault="007C3BBF" w:rsidP="00363B54">
            <w:pPr>
              <w:jc w:val="center"/>
              <w:rPr>
                <w:b/>
                <w:bCs/>
              </w:rPr>
            </w:pPr>
            <w:r w:rsidRPr="00363B54">
              <w:rPr>
                <w:b/>
                <w:bCs/>
              </w:rPr>
              <w:t>Factores generales de riesgo</w:t>
            </w:r>
          </w:p>
        </w:tc>
      </w:tr>
      <w:tr w:rsidR="007C3BBF" w14:paraId="74D55D35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942D2" w14:textId="385ABC44" w:rsidR="007C3BBF" w:rsidRDefault="007C3BBF" w:rsidP="003A68B2">
            <w:r>
              <w:t xml:space="preserve">Lista de los 5 o 10 factores de riesgo más importantes que puedan afectar el proyecto. Incluir las consecuencias de su impacto y los dueños de los planes de respuesta al riesgo </w:t>
            </w:r>
          </w:p>
        </w:tc>
      </w:tr>
      <w:tr w:rsidR="007C3BBF" w14:paraId="7D01AE37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FF02" w14:textId="77777777" w:rsidR="007C3BBF" w:rsidRDefault="007C3BBF" w:rsidP="003A68B2"/>
        </w:tc>
      </w:tr>
      <w:tr w:rsidR="007C3BBF" w14:paraId="6766F94B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CE0" w:themeFill="accent1" w:themeFillTint="33"/>
          </w:tcPr>
          <w:p w14:paraId="4BD5E2B4" w14:textId="61D0B926" w:rsidR="007C3BBF" w:rsidRPr="00363B54" w:rsidRDefault="007C3BBF" w:rsidP="00363B54">
            <w:pPr>
              <w:jc w:val="center"/>
              <w:rPr>
                <w:b/>
                <w:bCs/>
              </w:rPr>
            </w:pPr>
            <w:r w:rsidRPr="00363B54">
              <w:rPr>
                <w:b/>
                <w:bCs/>
              </w:rPr>
              <w:t>Interesados</w:t>
            </w:r>
          </w:p>
        </w:tc>
      </w:tr>
      <w:tr w:rsidR="007C3BBF" w14:paraId="1E3E588D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1ABFD6" w14:textId="68FF74AA" w:rsidR="007C3BBF" w:rsidRDefault="007C3BBF" w:rsidP="003A68B2">
            <w:r>
              <w:t xml:space="preserve">Lista (mínimo 10) de todos los individuos u organizaciones que tienen un interés positivo o negativo (o son impactados por) en los resultados del proyecto </w:t>
            </w:r>
          </w:p>
        </w:tc>
      </w:tr>
      <w:tr w:rsidR="007C3BBF" w14:paraId="56BCF88C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373D" w14:textId="77777777" w:rsidR="007C3BBF" w:rsidRDefault="007C3BBF" w:rsidP="003A68B2"/>
        </w:tc>
      </w:tr>
      <w:tr w:rsidR="007C3BBF" w14:paraId="519C3762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CE0" w:themeFill="accent1" w:themeFillTint="33"/>
          </w:tcPr>
          <w:p w14:paraId="25629288" w14:textId="0E5CAB53" w:rsidR="007C3BBF" w:rsidRPr="00363B54" w:rsidRDefault="007C3BBF" w:rsidP="00363B54">
            <w:pPr>
              <w:jc w:val="center"/>
              <w:rPr>
                <w:b/>
                <w:bCs/>
              </w:rPr>
            </w:pPr>
            <w:r w:rsidRPr="00363B54">
              <w:rPr>
                <w:b/>
                <w:bCs/>
              </w:rPr>
              <w:t xml:space="preserve">Hitos </w:t>
            </w:r>
            <w:r w:rsidR="006B6AC8">
              <w:rPr>
                <w:b/>
                <w:bCs/>
              </w:rPr>
              <w:t>p</w:t>
            </w:r>
            <w:r w:rsidRPr="00363B54">
              <w:rPr>
                <w:b/>
                <w:bCs/>
              </w:rPr>
              <w:t>rincipales</w:t>
            </w:r>
          </w:p>
        </w:tc>
      </w:tr>
      <w:tr w:rsidR="007C3BBF" w14:paraId="291AD852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4E890" w14:textId="3FE0B4FD" w:rsidR="007C3BBF" w:rsidRDefault="007C3BBF" w:rsidP="003A68B2">
            <w:r>
              <w:t xml:space="preserve">Fechas más importantes del proyecto </w:t>
            </w:r>
          </w:p>
        </w:tc>
      </w:tr>
      <w:tr w:rsidR="007C3BBF" w14:paraId="465B88B7" w14:textId="77777777" w:rsidTr="5B99968C">
        <w:tc>
          <w:tcPr>
            <w:tcW w:w="9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DA81" w14:textId="77777777" w:rsidR="007C3BBF" w:rsidRDefault="007C3BBF" w:rsidP="003A68B2"/>
        </w:tc>
      </w:tr>
    </w:tbl>
    <w:p w14:paraId="582312A3" w14:textId="77777777" w:rsidR="003A68B2" w:rsidRPr="003A68B2" w:rsidRDefault="003A68B2" w:rsidP="003A68B2"/>
    <w:p w14:paraId="515C83BA" w14:textId="26AB54B3" w:rsidR="003012A4" w:rsidRDefault="003A68B2" w:rsidP="006B6AC8">
      <w:pPr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3A68B2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 </w:t>
      </w:r>
      <w:r w:rsidR="003012A4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br w:type="page"/>
      </w:r>
    </w:p>
    <w:p w14:paraId="428B3072" w14:textId="5D43EA40" w:rsidR="003012A4" w:rsidRDefault="003012A4" w:rsidP="003012A4">
      <w:pPr>
        <w:pStyle w:val="Textoindependiente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8A4D6" wp14:editId="20B8A4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2710" cy="10058400"/>
                <wp:effectExtent l="0" t="0" r="2540" b="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" cy="10058400"/>
                          <a:chOff x="0" y="0"/>
                          <a:chExt cx="146" cy="15840"/>
                        </a:xfrm>
                      </wpg:grpSpPr>
                      <wps:wsp>
                        <wps:cNvPr id="21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6" cy="2801"/>
                          </a:xfrm>
                          <a:prstGeom prst="rect">
                            <a:avLst/>
                          </a:prstGeom>
                          <a:solidFill>
                            <a:srgbClr val="1E1E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2800"/>
                            <a:ext cx="146" cy="13040"/>
                          </a:xfrm>
                          <a:prstGeom prst="rect">
                            <a:avLst/>
                          </a:prstGeom>
                          <a:solidFill>
                            <a:srgbClr val="FEEB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85DEB" id="Grupo 20" o:spid="_x0000_s1026" style="position:absolute;margin-left:0;margin-top:0;width:7.3pt;height:11in;z-index:251659264;mso-position-horizontal-relative:page;mso-position-vertical-relative:page" coordsize="14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">
                <v:rect id="docshape2" o:spid="_x0000_s1027" style="position:absolute;width:14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" fillcolor="#1e1e1c" stroked="f"/>
                <v:rect id="docshape3" o:spid="_x0000_s1028" style="position:absolute;top:2800;width:146;height:1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" fillcolor="#feeb17" stroked="f"/>
                <w10:wrap anchorx="page" anchory="page"/>
              </v:group>
            </w:pict>
          </mc:Fallback>
        </mc:AlternateContent>
      </w:r>
    </w:p>
    <w:p w14:paraId="70CE4A7F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350CD61C" w14:textId="77777777" w:rsidR="003012A4" w:rsidRDefault="003012A4" w:rsidP="003012A4">
      <w:pPr>
        <w:pStyle w:val="Textoindependiente"/>
        <w:spacing w:before="5" w:after="1"/>
        <w:rPr>
          <w:rFonts w:ascii="Times New Roman"/>
          <w:sz w:val="17"/>
        </w:rPr>
      </w:pPr>
    </w:p>
    <w:p w14:paraId="487EC045" w14:textId="0DA8D602" w:rsidR="003012A4" w:rsidRDefault="003012A4" w:rsidP="003012A4">
      <w:pPr>
        <w:ind w:left="1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8288025" wp14:editId="5A0BB197">
                <wp:extent cx="427990" cy="504825"/>
                <wp:effectExtent l="6350" t="6985" r="3810" b="2540"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90" cy="504825"/>
                          <a:chOff x="0" y="0"/>
                          <a:chExt cx="674" cy="795"/>
                        </a:xfrm>
                      </wpg:grpSpPr>
                      <wps:wsp>
                        <wps:cNvPr id="18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4" cy="795"/>
                          </a:xfrm>
                          <a:custGeom>
                            <a:avLst/>
                            <a:gdLst>
                              <a:gd name="T0" fmla="*/ 333 w 674"/>
                              <a:gd name="T1" fmla="+- 0 1 1"/>
                              <a:gd name="T2" fmla="*/ 1 h 795"/>
                              <a:gd name="T3" fmla="*/ 242 w 674"/>
                              <a:gd name="T4" fmla="+- 0 1 1"/>
                              <a:gd name="T5" fmla="*/ 1 h 795"/>
                              <a:gd name="T6" fmla="*/ 177 w 674"/>
                              <a:gd name="T7" fmla="+- 0 5 1"/>
                              <a:gd name="T8" fmla="*/ 5 h 795"/>
                              <a:gd name="T9" fmla="*/ 107 w 674"/>
                              <a:gd name="T10" fmla="+- 0 17 1"/>
                              <a:gd name="T11" fmla="*/ 17 h 795"/>
                              <a:gd name="T12" fmla="*/ 0 w 674"/>
                              <a:gd name="T13" fmla="+- 0 38 1"/>
                              <a:gd name="T14" fmla="*/ 38 h 795"/>
                              <a:gd name="T15" fmla="*/ 0 w 674"/>
                              <a:gd name="T16" fmla="+- 0 619 1"/>
                              <a:gd name="T17" fmla="*/ 619 h 795"/>
                              <a:gd name="T18" fmla="*/ 26 w 674"/>
                              <a:gd name="T19" fmla="+- 0 686 1"/>
                              <a:gd name="T20" fmla="*/ 686 h 795"/>
                              <a:gd name="T21" fmla="*/ 80 w 674"/>
                              <a:gd name="T22" fmla="+- 0 725 1"/>
                              <a:gd name="T23" fmla="*/ 725 h 795"/>
                              <a:gd name="T24" fmla="*/ 143 w 674"/>
                              <a:gd name="T25" fmla="+- 0 757 1"/>
                              <a:gd name="T26" fmla="*/ 757 h 795"/>
                              <a:gd name="T27" fmla="*/ 228 w 674"/>
                              <a:gd name="T28" fmla="+- 0 784 1"/>
                              <a:gd name="T29" fmla="*/ 784 h 795"/>
                              <a:gd name="T30" fmla="*/ 337 w 674"/>
                              <a:gd name="T31" fmla="+- 0 795 1"/>
                              <a:gd name="T32" fmla="*/ 795 h 795"/>
                              <a:gd name="T33" fmla="*/ 452 w 674"/>
                              <a:gd name="T34" fmla="+- 0 782 1"/>
                              <a:gd name="T35" fmla="*/ 782 h 795"/>
                              <a:gd name="T36" fmla="*/ 541 w 674"/>
                              <a:gd name="T37" fmla="+- 0 753 1"/>
                              <a:gd name="T38" fmla="*/ 753 h 795"/>
                              <a:gd name="T39" fmla="*/ 602 w 674"/>
                              <a:gd name="T40" fmla="+- 0 721 1"/>
                              <a:gd name="T41" fmla="*/ 721 h 795"/>
                              <a:gd name="T42" fmla="*/ 657 w 674"/>
                              <a:gd name="T43" fmla="+- 0 674 1"/>
                              <a:gd name="T44" fmla="*/ 674 h 795"/>
                              <a:gd name="T45" fmla="*/ 673 w 674"/>
                              <a:gd name="T46" fmla="+- 0 619 1"/>
                              <a:gd name="T47" fmla="*/ 619 h 795"/>
                              <a:gd name="T48" fmla="*/ 673 w 674"/>
                              <a:gd name="T49" fmla="+- 0 38 1"/>
                              <a:gd name="T50" fmla="*/ 38 h 795"/>
                              <a:gd name="T51" fmla="*/ 641 w 674"/>
                              <a:gd name="T52" fmla="+- 0 33 1"/>
                              <a:gd name="T53" fmla="*/ 33 h 795"/>
                              <a:gd name="T54" fmla="*/ 560 w 674"/>
                              <a:gd name="T55" fmla="+- 0 20 1"/>
                              <a:gd name="T56" fmla="*/ 20 h 795"/>
                              <a:gd name="T57" fmla="*/ 450 w 674"/>
                              <a:gd name="T58" fmla="+- 0 7 1"/>
                              <a:gd name="T59" fmla="*/ 7 h 795"/>
                              <a:gd name="T60" fmla="*/ 333 w 674"/>
                              <a:gd name="T61" fmla="+- 0 1 1"/>
                              <a:gd name="T62" fmla="*/ 1 h 7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</a:cxnLst>
                            <a:rect l="0" t="0" r="r" b="b"/>
                            <a:pathLst>
                              <a:path w="674" h="795">
                                <a:moveTo>
                                  <a:pt x="333" y="0"/>
                                </a:moveTo>
                                <a:lnTo>
                                  <a:pt x="242" y="0"/>
                                </a:lnTo>
                                <a:lnTo>
                                  <a:pt x="177" y="4"/>
                                </a:lnTo>
                                <a:lnTo>
                                  <a:pt x="107" y="16"/>
                                </a:lnTo>
                                <a:lnTo>
                                  <a:pt x="0" y="37"/>
                                </a:lnTo>
                                <a:lnTo>
                                  <a:pt x="0" y="618"/>
                                </a:lnTo>
                                <a:lnTo>
                                  <a:pt x="26" y="685"/>
                                </a:lnTo>
                                <a:lnTo>
                                  <a:pt x="80" y="724"/>
                                </a:lnTo>
                                <a:lnTo>
                                  <a:pt x="143" y="756"/>
                                </a:lnTo>
                                <a:lnTo>
                                  <a:pt x="228" y="783"/>
                                </a:lnTo>
                                <a:lnTo>
                                  <a:pt x="337" y="794"/>
                                </a:lnTo>
                                <a:lnTo>
                                  <a:pt x="452" y="781"/>
                                </a:lnTo>
                                <a:lnTo>
                                  <a:pt x="541" y="752"/>
                                </a:lnTo>
                                <a:lnTo>
                                  <a:pt x="602" y="720"/>
                                </a:lnTo>
                                <a:lnTo>
                                  <a:pt x="657" y="673"/>
                                </a:lnTo>
                                <a:lnTo>
                                  <a:pt x="673" y="618"/>
                                </a:lnTo>
                                <a:lnTo>
                                  <a:pt x="673" y="37"/>
                                </a:lnTo>
                                <a:lnTo>
                                  <a:pt x="641" y="32"/>
                                </a:lnTo>
                                <a:lnTo>
                                  <a:pt x="560" y="19"/>
                                </a:lnTo>
                                <a:lnTo>
                                  <a:pt x="450" y="6"/>
                                </a:lnTo>
                                <a:lnTo>
                                  <a:pt x="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B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4" cy="795"/>
                          </a:xfrm>
                          <a:custGeom>
                            <a:avLst/>
                            <a:gdLst>
                              <a:gd name="T0" fmla="*/ 337 w 674"/>
                              <a:gd name="T1" fmla="*/ 174 h 795"/>
                              <a:gd name="T2" fmla="*/ 352 w 674"/>
                              <a:gd name="T3" fmla="*/ 253 h 795"/>
                              <a:gd name="T4" fmla="*/ 367 w 674"/>
                              <a:gd name="T5" fmla="*/ 341 h 795"/>
                              <a:gd name="T6" fmla="*/ 377 w 674"/>
                              <a:gd name="T7" fmla="*/ 446 h 795"/>
                              <a:gd name="T8" fmla="*/ 386 w 674"/>
                              <a:gd name="T9" fmla="*/ 636 h 795"/>
                              <a:gd name="T10" fmla="*/ 376 w 674"/>
                              <a:gd name="T11" fmla="*/ 689 h 795"/>
                              <a:gd name="T12" fmla="*/ 352 w 674"/>
                              <a:gd name="T13" fmla="*/ 719 h 795"/>
                              <a:gd name="T14" fmla="*/ 340 w 674"/>
                              <a:gd name="T15" fmla="*/ 761 h 795"/>
                              <a:gd name="T16" fmla="*/ 343 w 674"/>
                              <a:gd name="T17" fmla="*/ 795 h 795"/>
                              <a:gd name="T18" fmla="*/ 417 w 674"/>
                              <a:gd name="T19" fmla="*/ 787 h 795"/>
                              <a:gd name="T20" fmla="*/ 372 w 674"/>
                              <a:gd name="T21" fmla="*/ 755 h 795"/>
                              <a:gd name="T22" fmla="*/ 377 w 674"/>
                              <a:gd name="T23" fmla="*/ 726 h 795"/>
                              <a:gd name="T24" fmla="*/ 408 w 674"/>
                              <a:gd name="T25" fmla="*/ 680 h 795"/>
                              <a:gd name="T26" fmla="*/ 420 w 674"/>
                              <a:gd name="T27" fmla="*/ 653 h 795"/>
                              <a:gd name="T28" fmla="*/ 429 w 674"/>
                              <a:gd name="T29" fmla="*/ 489 h 795"/>
                              <a:gd name="T30" fmla="*/ 418 w 674"/>
                              <a:gd name="T31" fmla="*/ 396 h 795"/>
                              <a:gd name="T32" fmla="*/ 392 w 674"/>
                              <a:gd name="T33" fmla="*/ 245 h 795"/>
                              <a:gd name="T34" fmla="*/ 360 w 674"/>
                              <a:gd name="T35" fmla="*/ 126 h 795"/>
                              <a:gd name="T36" fmla="*/ 335 w 674"/>
                              <a:gd name="T37" fmla="*/ 32 h 795"/>
                              <a:gd name="T38" fmla="*/ 511 w 674"/>
                              <a:gd name="T39" fmla="*/ 54 h 795"/>
                              <a:gd name="T40" fmla="*/ 599 w 674"/>
                              <a:gd name="T41" fmla="*/ 661 h 795"/>
                              <a:gd name="T42" fmla="*/ 580 w 674"/>
                              <a:gd name="T43" fmla="*/ 698 h 795"/>
                              <a:gd name="T44" fmla="*/ 417 w 674"/>
                              <a:gd name="T45" fmla="*/ 787 h 795"/>
                              <a:gd name="T46" fmla="*/ 521 w 674"/>
                              <a:gd name="T47" fmla="*/ 761 h 795"/>
                              <a:gd name="T48" fmla="*/ 648 w 674"/>
                              <a:gd name="T49" fmla="*/ 690 h 795"/>
                              <a:gd name="T50" fmla="*/ 673 w 674"/>
                              <a:gd name="T51" fmla="*/ 36 h 795"/>
                              <a:gd name="T52" fmla="*/ 372 w 674"/>
                              <a:gd name="T53" fmla="*/ 755 h 795"/>
                              <a:gd name="T54" fmla="*/ 335 w 674"/>
                              <a:gd name="T55" fmla="*/ 0 h 795"/>
                              <a:gd name="T56" fmla="*/ 116 w 674"/>
                              <a:gd name="T57" fmla="*/ 15 h 795"/>
                              <a:gd name="T58" fmla="*/ 2 w 674"/>
                              <a:gd name="T59" fmla="*/ 675 h 795"/>
                              <a:gd name="T60" fmla="*/ 128 w 674"/>
                              <a:gd name="T61" fmla="*/ 751 h 795"/>
                              <a:gd name="T62" fmla="*/ 77 w 674"/>
                              <a:gd name="T63" fmla="*/ 661 h 795"/>
                              <a:gd name="T64" fmla="*/ 100 w 674"/>
                              <a:gd name="T65" fmla="*/ 75 h 795"/>
                              <a:gd name="T66" fmla="*/ 335 w 674"/>
                              <a:gd name="T67" fmla="*/ 32 h 795"/>
                              <a:gd name="T68" fmla="*/ 556 w 674"/>
                              <a:gd name="T69" fmla="*/ 18 h 795"/>
                              <a:gd name="T70" fmla="*/ 324 w 674"/>
                              <a:gd name="T71" fmla="*/ 55 h 795"/>
                              <a:gd name="T72" fmla="*/ 309 w 674"/>
                              <a:gd name="T73" fmla="*/ 81 h 795"/>
                              <a:gd name="T74" fmla="*/ 290 w 674"/>
                              <a:gd name="T75" fmla="*/ 155 h 795"/>
                              <a:gd name="T76" fmla="*/ 281 w 674"/>
                              <a:gd name="T77" fmla="*/ 227 h 795"/>
                              <a:gd name="T78" fmla="*/ 275 w 674"/>
                              <a:gd name="T79" fmla="*/ 313 h 795"/>
                              <a:gd name="T80" fmla="*/ 267 w 674"/>
                              <a:gd name="T81" fmla="*/ 460 h 795"/>
                              <a:gd name="T82" fmla="*/ 265 w 674"/>
                              <a:gd name="T83" fmla="*/ 563 h 795"/>
                              <a:gd name="T84" fmla="*/ 288 w 674"/>
                              <a:gd name="T85" fmla="*/ 391 h 795"/>
                              <a:gd name="T86" fmla="*/ 303 w 674"/>
                              <a:gd name="T87" fmla="*/ 263 h 795"/>
                              <a:gd name="T88" fmla="*/ 318 w 674"/>
                              <a:gd name="T89" fmla="*/ 159 h 795"/>
                              <a:gd name="T90" fmla="*/ 356 w 674"/>
                              <a:gd name="T91" fmla="*/ 112 h 795"/>
                              <a:gd name="T92" fmla="*/ 331 w 674"/>
                              <a:gd name="T93" fmla="*/ 61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674" h="795">
                                <a:moveTo>
                                  <a:pt x="356" y="112"/>
                                </a:moveTo>
                                <a:lnTo>
                                  <a:pt x="328" y="112"/>
                                </a:lnTo>
                                <a:lnTo>
                                  <a:pt x="337" y="174"/>
                                </a:lnTo>
                                <a:lnTo>
                                  <a:pt x="342" y="208"/>
                                </a:lnTo>
                                <a:lnTo>
                                  <a:pt x="347" y="231"/>
                                </a:lnTo>
                                <a:lnTo>
                                  <a:pt x="352" y="253"/>
                                </a:lnTo>
                                <a:lnTo>
                                  <a:pt x="357" y="275"/>
                                </a:lnTo>
                                <a:lnTo>
                                  <a:pt x="362" y="299"/>
                                </a:lnTo>
                                <a:lnTo>
                                  <a:pt x="367" y="341"/>
                                </a:lnTo>
                                <a:lnTo>
                                  <a:pt x="372" y="381"/>
                                </a:lnTo>
                                <a:lnTo>
                                  <a:pt x="375" y="417"/>
                                </a:lnTo>
                                <a:lnTo>
                                  <a:pt x="377" y="446"/>
                                </a:lnTo>
                                <a:lnTo>
                                  <a:pt x="379" y="507"/>
                                </a:lnTo>
                                <a:lnTo>
                                  <a:pt x="383" y="578"/>
                                </a:lnTo>
                                <a:lnTo>
                                  <a:pt x="386" y="636"/>
                                </a:lnTo>
                                <a:lnTo>
                                  <a:pt x="387" y="661"/>
                                </a:lnTo>
                                <a:lnTo>
                                  <a:pt x="380" y="682"/>
                                </a:lnTo>
                                <a:lnTo>
                                  <a:pt x="376" y="689"/>
                                </a:lnTo>
                                <a:lnTo>
                                  <a:pt x="372" y="698"/>
                                </a:lnTo>
                                <a:lnTo>
                                  <a:pt x="362" y="711"/>
                                </a:lnTo>
                                <a:lnTo>
                                  <a:pt x="352" y="719"/>
                                </a:lnTo>
                                <a:lnTo>
                                  <a:pt x="344" y="728"/>
                                </a:lnTo>
                                <a:lnTo>
                                  <a:pt x="341" y="745"/>
                                </a:lnTo>
                                <a:lnTo>
                                  <a:pt x="340" y="761"/>
                                </a:lnTo>
                                <a:lnTo>
                                  <a:pt x="340" y="775"/>
                                </a:lnTo>
                                <a:lnTo>
                                  <a:pt x="341" y="784"/>
                                </a:lnTo>
                                <a:lnTo>
                                  <a:pt x="343" y="795"/>
                                </a:lnTo>
                                <a:lnTo>
                                  <a:pt x="367" y="794"/>
                                </a:lnTo>
                                <a:lnTo>
                                  <a:pt x="421" y="787"/>
                                </a:lnTo>
                                <a:lnTo>
                                  <a:pt x="417" y="787"/>
                                </a:lnTo>
                                <a:lnTo>
                                  <a:pt x="393" y="785"/>
                                </a:lnTo>
                                <a:lnTo>
                                  <a:pt x="375" y="764"/>
                                </a:lnTo>
                                <a:lnTo>
                                  <a:pt x="372" y="755"/>
                                </a:lnTo>
                                <a:lnTo>
                                  <a:pt x="374" y="755"/>
                                </a:lnTo>
                                <a:lnTo>
                                  <a:pt x="374" y="740"/>
                                </a:lnTo>
                                <a:lnTo>
                                  <a:pt x="377" y="726"/>
                                </a:lnTo>
                                <a:lnTo>
                                  <a:pt x="384" y="711"/>
                                </a:lnTo>
                                <a:lnTo>
                                  <a:pt x="395" y="695"/>
                                </a:lnTo>
                                <a:lnTo>
                                  <a:pt x="408" y="680"/>
                                </a:lnTo>
                                <a:lnTo>
                                  <a:pt x="417" y="671"/>
                                </a:lnTo>
                                <a:lnTo>
                                  <a:pt x="418" y="666"/>
                                </a:lnTo>
                                <a:lnTo>
                                  <a:pt x="420" y="653"/>
                                </a:lnTo>
                                <a:lnTo>
                                  <a:pt x="426" y="606"/>
                                </a:lnTo>
                                <a:lnTo>
                                  <a:pt x="429" y="547"/>
                                </a:lnTo>
                                <a:lnTo>
                                  <a:pt x="429" y="489"/>
                                </a:lnTo>
                                <a:lnTo>
                                  <a:pt x="427" y="448"/>
                                </a:lnTo>
                                <a:lnTo>
                                  <a:pt x="424" y="430"/>
                                </a:lnTo>
                                <a:lnTo>
                                  <a:pt x="418" y="396"/>
                                </a:lnTo>
                                <a:lnTo>
                                  <a:pt x="410" y="350"/>
                                </a:lnTo>
                                <a:lnTo>
                                  <a:pt x="401" y="295"/>
                                </a:lnTo>
                                <a:lnTo>
                                  <a:pt x="392" y="245"/>
                                </a:lnTo>
                                <a:lnTo>
                                  <a:pt x="382" y="209"/>
                                </a:lnTo>
                                <a:lnTo>
                                  <a:pt x="372" y="174"/>
                                </a:lnTo>
                                <a:lnTo>
                                  <a:pt x="360" y="126"/>
                                </a:lnTo>
                                <a:lnTo>
                                  <a:pt x="356" y="112"/>
                                </a:lnTo>
                                <a:close/>
                                <a:moveTo>
                                  <a:pt x="651" y="32"/>
                                </a:moveTo>
                                <a:lnTo>
                                  <a:pt x="335" y="32"/>
                                </a:lnTo>
                                <a:lnTo>
                                  <a:pt x="404" y="33"/>
                                </a:lnTo>
                                <a:lnTo>
                                  <a:pt x="454" y="39"/>
                                </a:lnTo>
                                <a:lnTo>
                                  <a:pt x="511" y="54"/>
                                </a:lnTo>
                                <a:lnTo>
                                  <a:pt x="600" y="83"/>
                                </a:lnTo>
                                <a:lnTo>
                                  <a:pt x="600" y="636"/>
                                </a:lnTo>
                                <a:lnTo>
                                  <a:pt x="599" y="661"/>
                                </a:lnTo>
                                <a:lnTo>
                                  <a:pt x="599" y="666"/>
                                </a:lnTo>
                                <a:lnTo>
                                  <a:pt x="594" y="685"/>
                                </a:lnTo>
                                <a:lnTo>
                                  <a:pt x="580" y="698"/>
                                </a:lnTo>
                                <a:lnTo>
                                  <a:pt x="552" y="713"/>
                                </a:lnTo>
                                <a:lnTo>
                                  <a:pt x="465" y="765"/>
                                </a:lnTo>
                                <a:lnTo>
                                  <a:pt x="417" y="787"/>
                                </a:lnTo>
                                <a:lnTo>
                                  <a:pt x="421" y="787"/>
                                </a:lnTo>
                                <a:lnTo>
                                  <a:pt x="432" y="786"/>
                                </a:lnTo>
                                <a:lnTo>
                                  <a:pt x="521" y="761"/>
                                </a:lnTo>
                                <a:lnTo>
                                  <a:pt x="623" y="710"/>
                                </a:lnTo>
                                <a:lnTo>
                                  <a:pt x="631" y="705"/>
                                </a:lnTo>
                                <a:lnTo>
                                  <a:pt x="648" y="690"/>
                                </a:lnTo>
                                <a:lnTo>
                                  <a:pt x="665" y="666"/>
                                </a:lnTo>
                                <a:lnTo>
                                  <a:pt x="673" y="632"/>
                                </a:lnTo>
                                <a:lnTo>
                                  <a:pt x="673" y="36"/>
                                </a:lnTo>
                                <a:lnTo>
                                  <a:pt x="651" y="32"/>
                                </a:lnTo>
                                <a:close/>
                                <a:moveTo>
                                  <a:pt x="374" y="755"/>
                                </a:moveTo>
                                <a:lnTo>
                                  <a:pt x="372" y="755"/>
                                </a:lnTo>
                                <a:lnTo>
                                  <a:pt x="374" y="755"/>
                                </a:lnTo>
                                <a:close/>
                                <a:moveTo>
                                  <a:pt x="335" y="0"/>
                                </a:moveTo>
                                <a:lnTo>
                                  <a:pt x="252" y="1"/>
                                </a:lnTo>
                                <a:lnTo>
                                  <a:pt x="189" y="5"/>
                                </a:lnTo>
                                <a:lnTo>
                                  <a:pt x="116" y="15"/>
                                </a:lnTo>
                                <a:lnTo>
                                  <a:pt x="0" y="36"/>
                                </a:lnTo>
                                <a:lnTo>
                                  <a:pt x="0" y="634"/>
                                </a:lnTo>
                                <a:lnTo>
                                  <a:pt x="2" y="675"/>
                                </a:lnTo>
                                <a:lnTo>
                                  <a:pt x="16" y="703"/>
                                </a:lnTo>
                                <a:lnTo>
                                  <a:pt x="54" y="724"/>
                                </a:lnTo>
                                <a:lnTo>
                                  <a:pt x="128" y="751"/>
                                </a:lnTo>
                                <a:lnTo>
                                  <a:pt x="100" y="728"/>
                                </a:lnTo>
                                <a:lnTo>
                                  <a:pt x="84" y="696"/>
                                </a:lnTo>
                                <a:lnTo>
                                  <a:pt x="77" y="661"/>
                                </a:lnTo>
                                <a:lnTo>
                                  <a:pt x="75" y="634"/>
                                </a:lnTo>
                                <a:lnTo>
                                  <a:pt x="75" y="83"/>
                                </a:lnTo>
                                <a:lnTo>
                                  <a:pt x="100" y="75"/>
                                </a:lnTo>
                                <a:lnTo>
                                  <a:pt x="162" y="58"/>
                                </a:lnTo>
                                <a:lnTo>
                                  <a:pt x="246" y="40"/>
                                </a:lnTo>
                                <a:lnTo>
                                  <a:pt x="335" y="32"/>
                                </a:lnTo>
                                <a:lnTo>
                                  <a:pt x="651" y="32"/>
                                </a:lnTo>
                                <a:lnTo>
                                  <a:pt x="640" y="30"/>
                                </a:lnTo>
                                <a:lnTo>
                                  <a:pt x="556" y="18"/>
                                </a:lnTo>
                                <a:lnTo>
                                  <a:pt x="446" y="6"/>
                                </a:lnTo>
                                <a:lnTo>
                                  <a:pt x="335" y="0"/>
                                </a:lnTo>
                                <a:close/>
                                <a:moveTo>
                                  <a:pt x="324" y="55"/>
                                </a:moveTo>
                                <a:lnTo>
                                  <a:pt x="320" y="56"/>
                                </a:lnTo>
                                <a:lnTo>
                                  <a:pt x="316" y="63"/>
                                </a:lnTo>
                                <a:lnTo>
                                  <a:pt x="309" y="81"/>
                                </a:lnTo>
                                <a:lnTo>
                                  <a:pt x="298" y="115"/>
                                </a:lnTo>
                                <a:lnTo>
                                  <a:pt x="294" y="135"/>
                                </a:lnTo>
                                <a:lnTo>
                                  <a:pt x="290" y="155"/>
                                </a:lnTo>
                                <a:lnTo>
                                  <a:pt x="287" y="176"/>
                                </a:lnTo>
                                <a:lnTo>
                                  <a:pt x="284" y="198"/>
                                </a:lnTo>
                                <a:lnTo>
                                  <a:pt x="281" y="227"/>
                                </a:lnTo>
                                <a:lnTo>
                                  <a:pt x="279" y="256"/>
                                </a:lnTo>
                                <a:lnTo>
                                  <a:pt x="277" y="286"/>
                                </a:lnTo>
                                <a:lnTo>
                                  <a:pt x="275" y="313"/>
                                </a:lnTo>
                                <a:lnTo>
                                  <a:pt x="273" y="360"/>
                                </a:lnTo>
                                <a:lnTo>
                                  <a:pt x="271" y="401"/>
                                </a:lnTo>
                                <a:lnTo>
                                  <a:pt x="267" y="460"/>
                                </a:lnTo>
                                <a:lnTo>
                                  <a:pt x="261" y="560"/>
                                </a:lnTo>
                                <a:lnTo>
                                  <a:pt x="261" y="577"/>
                                </a:lnTo>
                                <a:lnTo>
                                  <a:pt x="265" y="563"/>
                                </a:lnTo>
                                <a:lnTo>
                                  <a:pt x="270" y="532"/>
                                </a:lnTo>
                                <a:lnTo>
                                  <a:pt x="278" y="466"/>
                                </a:lnTo>
                                <a:lnTo>
                                  <a:pt x="288" y="391"/>
                                </a:lnTo>
                                <a:lnTo>
                                  <a:pt x="295" y="330"/>
                                </a:lnTo>
                                <a:lnTo>
                                  <a:pt x="301" y="285"/>
                                </a:lnTo>
                                <a:lnTo>
                                  <a:pt x="303" y="263"/>
                                </a:lnTo>
                                <a:lnTo>
                                  <a:pt x="306" y="241"/>
                                </a:lnTo>
                                <a:lnTo>
                                  <a:pt x="312" y="197"/>
                                </a:lnTo>
                                <a:lnTo>
                                  <a:pt x="318" y="159"/>
                                </a:lnTo>
                                <a:lnTo>
                                  <a:pt x="323" y="130"/>
                                </a:lnTo>
                                <a:lnTo>
                                  <a:pt x="328" y="112"/>
                                </a:lnTo>
                                <a:lnTo>
                                  <a:pt x="356" y="112"/>
                                </a:lnTo>
                                <a:lnTo>
                                  <a:pt x="352" y="101"/>
                                </a:lnTo>
                                <a:lnTo>
                                  <a:pt x="342" y="77"/>
                                </a:lnTo>
                                <a:lnTo>
                                  <a:pt x="331" y="61"/>
                                </a:lnTo>
                                <a:lnTo>
                                  <a:pt x="324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160D8" id="Grupo 17" o:spid="_x0000_s1026" style="width:33.7pt;height:39.75pt;mso-position-horizontal-relative:char;mso-position-vertical-relative:line" coordsize="674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">
                <v:shape id="docshape5" o:spid="_x0000_s1027" style="position:absolute;width:674;height:795;visibility:visible;mso-wrap-style:square;v-text-anchor:top" coordsize="67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" path="m333,l242,,177,4,107,16,,37,,618r26,67l80,724r63,32l228,783r109,11l452,781r89,-29l602,720r55,-47l673,618r,-581l641,32,560,19,450,6,333,xe" fillcolor="#feeb17" stroked="f">
                  <v:path arrowok="t" o:connecttype="custom" o:connectlocs="333,1;242,1;177,5;107,17;0,38;0,619;26,686;80,725;143,757;228,784;337,795;452,782;541,753;602,721;657,674;673,619;673,38;641,33;560,20;450,7;333,1" o:connectangles="0,0,0,0,0,0,0,0,0,0,0,0,0,0,0,0,0,0,0,0,0"/>
                </v:shape>
                <v:shape id="docshape6" o:spid="_x0000_s1028" style="position:absolute;width:674;height:795;visibility:visible;mso-wrap-style:square;v-text-anchor:top" coordsize="67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" path="m356,112r-28,l337,174r5,34l347,231r5,22l357,275r5,24l367,341r5,40l375,417r2,29l379,507r4,71l386,636r1,25l380,682r-4,7l372,698r-10,13l352,719r-8,9l341,745r-1,16l340,775r1,9l343,795r24,-1l421,787r-4,l393,785,375,764r-3,-9l374,755r,-15l377,726r7,-15l395,695r13,-15l417,671r1,-5l420,653r6,-47l429,547r,-58l427,448r-3,-18l418,396r-8,-46l401,295r-9,-50l382,209,372,174,360,126r-4,-14xm651,32r-316,l404,33r50,6l511,54r89,29l600,636r-1,25l599,666r-5,19l580,698r-28,15l465,765r-48,22l421,787r11,-1l521,761,623,710r8,-5l648,690r17,-24l673,632r,-596l651,32xm374,755r-2,l374,755xm335,l252,1,189,5,116,15,,36,,634r2,41l16,703r38,21l128,751,100,728,84,696,77,661,75,634,75,83r25,-8l162,58,246,40r89,-8l651,32,640,30,556,18,446,6,335,xm324,55r-4,1l316,63r-7,18l298,115r-4,20l290,155r-3,21l284,198r-3,29l279,256r-2,30l275,313r-2,47l271,401r-4,59l261,560r,17l265,563r5,-31l278,466r10,-75l295,330r6,-45l303,263r3,-22l312,197r6,-38l323,130r5,-18l356,112r-4,-11l342,77,331,61r-7,-6xe" fillcolor="#1e1e1c" stroked="f">
                  <v:path arrowok="t" o:connecttype="custom" o:connectlocs="337,174;352,253;367,341;377,446;386,636;376,689;352,719;340,761;343,795;417,787;372,755;377,726;408,680;420,653;429,489;418,396;392,245;360,126;335,32;511,54;599,661;580,698;417,787;521,761;648,690;673,36;372,755;335,0;116,15;2,675;128,751;77,661;100,75;335,32;556,18;324,55;309,81;290,155;281,227;275,313;267,460;265,563;288,391;303,263;318,159;356,112;331,61" o:connectangles="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54"/>
          <w:sz w:val="20"/>
        </w:rPr>
        <w:t xml:space="preserve"> </w:t>
      </w:r>
      <w:r>
        <w:rPr>
          <w:rFonts w:ascii="Times New Roman"/>
          <w:noProof/>
          <w:spacing w:val="54"/>
          <w:position w:val="11"/>
          <w:sz w:val="20"/>
        </w:rPr>
        <mc:AlternateContent>
          <mc:Choice Requires="wpg">
            <w:drawing>
              <wp:inline distT="0" distB="0" distL="0" distR="0" wp14:anchorId="64C8D7DE" wp14:editId="525AC988">
                <wp:extent cx="1182370" cy="412115"/>
                <wp:effectExtent l="0" t="1270" r="2540" b="0"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2370" cy="412115"/>
                          <a:chOff x="0" y="0"/>
                          <a:chExt cx="1862" cy="649"/>
                        </a:xfrm>
                      </wpg:grpSpPr>
                      <pic:pic xmlns:pic="http://schemas.openxmlformats.org/drawingml/2006/picture">
                        <pic:nvPicPr>
                          <pic:cNvPr id="1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8" y="0"/>
                            <a:ext cx="13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0" y="59"/>
                            <a:ext cx="132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CD7F3A" id="Grupo 12" o:spid="_x0000_s1026" style="width:93.1pt;height:32.45pt;mso-position-horizontal-relative:char;mso-position-vertical-relative:line" coordsize="1862,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7" type="#_x0000_t75" style="position:absolute;left:1568;width:13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">
                  <v:imagedata r:id="rId15" o:title=""/>
                </v:shape>
                <v:shape id="docshape9" o:spid="_x0000_s1028" type="#_x0000_t75" style="position:absolute;left:1730;top:59;width:13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">
                  <v:imagedata r:id="rId16" o:title=""/>
                </v:shape>
                <v:shape id="docshape10" o:spid="_x0000_s1029" type="#_x0000_t75" style="position:absolute;width:1859;height: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41A2F793" w14:textId="77777777" w:rsidR="003012A4" w:rsidRDefault="003012A4" w:rsidP="003012A4">
      <w:pPr>
        <w:pStyle w:val="Textoindependiente"/>
        <w:rPr>
          <w:rFonts w:ascii="Times New Roman"/>
          <w:sz w:val="3"/>
        </w:rPr>
      </w:pPr>
    </w:p>
    <w:p w14:paraId="24009A72" w14:textId="11728A06" w:rsidR="003012A4" w:rsidRDefault="003012A4" w:rsidP="003012A4">
      <w:pPr>
        <w:pStyle w:val="Textoindependiente"/>
        <w:spacing w:line="164" w:lineRule="exact"/>
        <w:ind w:left="2011"/>
        <w:rPr>
          <w:rFonts w:ascii="Times New Roman"/>
          <w:sz w:val="16"/>
        </w:rPr>
      </w:pPr>
      <w:r>
        <w:rPr>
          <w:rFonts w:ascii="Times New Roman"/>
          <w:noProof/>
          <w:position w:val="-2"/>
          <w:sz w:val="16"/>
        </w:rPr>
        <mc:AlternateContent>
          <mc:Choice Requires="wpg">
            <w:drawing>
              <wp:inline distT="0" distB="0" distL="0" distR="0" wp14:anchorId="080E43FB" wp14:editId="4CA5D894">
                <wp:extent cx="527685" cy="104775"/>
                <wp:effectExtent l="6985" t="1270" r="8255" b="8255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" cy="104775"/>
                          <a:chOff x="0" y="0"/>
                          <a:chExt cx="831" cy="165"/>
                        </a:xfrm>
                      </wpg:grpSpPr>
                      <wps:wsp>
                        <wps:cNvPr id="8" name="docshape1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31" cy="165"/>
                          </a:xfrm>
                          <a:custGeom>
                            <a:avLst/>
                            <a:gdLst>
                              <a:gd name="T0" fmla="*/ 47 w 831"/>
                              <a:gd name="T1" fmla="*/ 2 h 165"/>
                              <a:gd name="T2" fmla="*/ 3 w 831"/>
                              <a:gd name="T3" fmla="*/ 52 h 165"/>
                              <a:gd name="T4" fmla="*/ 8 w 831"/>
                              <a:gd name="T5" fmla="*/ 126 h 165"/>
                              <a:gd name="T6" fmla="*/ 61 w 831"/>
                              <a:gd name="T7" fmla="*/ 164 h 165"/>
                              <a:gd name="T8" fmla="*/ 82 w 831"/>
                              <a:gd name="T9" fmla="*/ 140 h 165"/>
                              <a:gd name="T10" fmla="*/ 31 w 831"/>
                              <a:gd name="T11" fmla="*/ 97 h 165"/>
                              <a:gd name="T12" fmla="*/ 75 w 831"/>
                              <a:gd name="T13" fmla="*/ 21 h 165"/>
                              <a:gd name="T14" fmla="*/ 200 w 831"/>
                              <a:gd name="T15" fmla="*/ 92 h 165"/>
                              <a:gd name="T16" fmla="*/ 183 w 831"/>
                              <a:gd name="T17" fmla="*/ 55 h 165"/>
                              <a:gd name="T18" fmla="*/ 163 w 831"/>
                              <a:gd name="T19" fmla="*/ 143 h 165"/>
                              <a:gd name="T20" fmla="*/ 132 w 831"/>
                              <a:gd name="T21" fmla="*/ 104 h 165"/>
                              <a:gd name="T22" fmla="*/ 163 w 831"/>
                              <a:gd name="T23" fmla="*/ 64 h 165"/>
                              <a:gd name="T24" fmla="*/ 175 w 831"/>
                              <a:gd name="T25" fmla="*/ 50 h 165"/>
                              <a:gd name="T26" fmla="*/ 124 w 831"/>
                              <a:gd name="T27" fmla="*/ 55 h 165"/>
                              <a:gd name="T28" fmla="*/ 106 w 831"/>
                              <a:gd name="T29" fmla="*/ 104 h 165"/>
                              <a:gd name="T30" fmla="*/ 124 w 831"/>
                              <a:gd name="T31" fmla="*/ 153 h 165"/>
                              <a:gd name="T32" fmla="*/ 175 w 831"/>
                              <a:gd name="T33" fmla="*/ 159 h 165"/>
                              <a:gd name="T34" fmla="*/ 198 w 831"/>
                              <a:gd name="T35" fmla="*/ 127 h 165"/>
                              <a:gd name="T36" fmla="*/ 226 w 831"/>
                              <a:gd name="T37" fmla="*/ 162 h 165"/>
                              <a:gd name="T38" fmla="*/ 368 w 831"/>
                              <a:gd name="T39" fmla="*/ 81 h 165"/>
                              <a:gd name="T40" fmla="*/ 345 w 831"/>
                              <a:gd name="T41" fmla="*/ 50 h 165"/>
                              <a:gd name="T42" fmla="*/ 323 w 831"/>
                              <a:gd name="T43" fmla="*/ 146 h 165"/>
                              <a:gd name="T44" fmla="*/ 303 w 831"/>
                              <a:gd name="T45" fmla="*/ 85 h 165"/>
                              <a:gd name="T46" fmla="*/ 340 w 831"/>
                              <a:gd name="T47" fmla="*/ 72 h 165"/>
                              <a:gd name="T48" fmla="*/ 335 w 831"/>
                              <a:gd name="T49" fmla="*/ 46 h 165"/>
                              <a:gd name="T50" fmla="*/ 287 w 831"/>
                              <a:gd name="T51" fmla="*/ 63 h 165"/>
                              <a:gd name="T52" fmla="*/ 277 w 831"/>
                              <a:gd name="T53" fmla="*/ 116 h 165"/>
                              <a:gd name="T54" fmla="*/ 302 w 831"/>
                              <a:gd name="T55" fmla="*/ 159 h 165"/>
                              <a:gd name="T56" fmla="*/ 353 w 831"/>
                              <a:gd name="T57" fmla="*/ 153 h 165"/>
                              <a:gd name="T58" fmla="*/ 370 w 831"/>
                              <a:gd name="T59" fmla="*/ 116 h 165"/>
                              <a:gd name="T60" fmla="*/ 521 w 831"/>
                              <a:gd name="T61" fmla="*/ 45 h 165"/>
                              <a:gd name="T62" fmla="*/ 453 w 831"/>
                              <a:gd name="T63" fmla="*/ 45 h 165"/>
                              <a:gd name="T64" fmla="*/ 394 w 831"/>
                              <a:gd name="T65" fmla="*/ 53 h 165"/>
                              <a:gd name="T66" fmla="*/ 431 w 831"/>
                              <a:gd name="T67" fmla="*/ 62 h 165"/>
                              <a:gd name="T68" fmla="*/ 484 w 831"/>
                              <a:gd name="T69" fmla="*/ 69 h 165"/>
                              <a:gd name="T70" fmla="*/ 523 w 831"/>
                              <a:gd name="T71" fmla="*/ 162 h 165"/>
                              <a:gd name="T72" fmla="*/ 657 w 831"/>
                              <a:gd name="T73" fmla="*/ 61 h 165"/>
                              <a:gd name="T74" fmla="*/ 642 w 831"/>
                              <a:gd name="T75" fmla="*/ 123 h 165"/>
                              <a:gd name="T76" fmla="*/ 606 w 831"/>
                              <a:gd name="T77" fmla="*/ 147 h 165"/>
                              <a:gd name="T78" fmla="*/ 618 w 831"/>
                              <a:gd name="T79" fmla="*/ 61 h 165"/>
                              <a:gd name="T80" fmla="*/ 644 w 831"/>
                              <a:gd name="T81" fmla="*/ 48 h 165"/>
                              <a:gd name="T82" fmla="*/ 602 w 831"/>
                              <a:gd name="T83" fmla="*/ 1 h 165"/>
                              <a:gd name="T84" fmla="*/ 614 w 831"/>
                              <a:gd name="T85" fmla="*/ 164 h 165"/>
                              <a:gd name="T86" fmla="*/ 656 w 831"/>
                              <a:gd name="T87" fmla="*/ 146 h 165"/>
                              <a:gd name="T88" fmla="*/ 670 w 831"/>
                              <a:gd name="T89" fmla="*/ 86 h 165"/>
                              <a:gd name="T90" fmla="*/ 720 w 831"/>
                              <a:gd name="T91" fmla="*/ 47 h 165"/>
                              <a:gd name="T92" fmla="*/ 703 w 831"/>
                              <a:gd name="T93" fmla="*/ 2 h 165"/>
                              <a:gd name="T94" fmla="*/ 694 w 831"/>
                              <a:gd name="T95" fmla="*/ 21 h 165"/>
                              <a:gd name="T96" fmla="*/ 719 w 831"/>
                              <a:gd name="T97" fmla="*/ 21 h 165"/>
                              <a:gd name="T98" fmla="*/ 825 w 831"/>
                              <a:gd name="T99" fmla="*/ 62 h 165"/>
                              <a:gd name="T100" fmla="*/ 768 w 831"/>
                              <a:gd name="T101" fmla="*/ 47 h 165"/>
                              <a:gd name="T102" fmla="*/ 774 w 831"/>
                              <a:gd name="T103" fmla="*/ 62 h 165"/>
                              <a:gd name="T104" fmla="*/ 807 w 831"/>
                              <a:gd name="T105" fmla="*/ 146 h 165"/>
                              <a:gd name="T106" fmla="*/ 767 w 831"/>
                              <a:gd name="T107" fmla="*/ 118 h 165"/>
                              <a:gd name="T108" fmla="*/ 807 w 831"/>
                              <a:gd name="T109" fmla="*/ 87 h 165"/>
                              <a:gd name="T110" fmla="*/ 750 w 831"/>
                              <a:gd name="T111" fmla="*/ 103 h 165"/>
                              <a:gd name="T112" fmla="*/ 769 w 831"/>
                              <a:gd name="T113" fmla="*/ 161 h 165"/>
                              <a:gd name="T114" fmla="*/ 831 w 831"/>
                              <a:gd name="T115" fmla="*/ 15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831" h="165">
                                <a:moveTo>
                                  <a:pt x="94" y="9"/>
                                </a:moveTo>
                                <a:lnTo>
                                  <a:pt x="86" y="3"/>
                                </a:lnTo>
                                <a:lnTo>
                                  <a:pt x="75" y="0"/>
                                </a:lnTo>
                                <a:lnTo>
                                  <a:pt x="62" y="0"/>
                                </a:lnTo>
                                <a:lnTo>
                                  <a:pt x="47" y="2"/>
                                </a:lnTo>
                                <a:lnTo>
                                  <a:pt x="34" y="7"/>
                                </a:lnTo>
                                <a:lnTo>
                                  <a:pt x="23" y="15"/>
                                </a:lnTo>
                                <a:lnTo>
                                  <a:pt x="14" y="27"/>
                                </a:lnTo>
                                <a:lnTo>
                                  <a:pt x="8" y="39"/>
                                </a:lnTo>
                                <a:lnTo>
                                  <a:pt x="3" y="52"/>
                                </a:lnTo>
                                <a:lnTo>
                                  <a:pt x="1" y="66"/>
                                </a:lnTo>
                                <a:lnTo>
                                  <a:pt x="0" y="82"/>
                                </a:lnTo>
                                <a:lnTo>
                                  <a:pt x="1" y="98"/>
                                </a:lnTo>
                                <a:lnTo>
                                  <a:pt x="3" y="113"/>
                                </a:lnTo>
                                <a:lnTo>
                                  <a:pt x="8" y="126"/>
                                </a:lnTo>
                                <a:lnTo>
                                  <a:pt x="14" y="138"/>
                                </a:lnTo>
                                <a:lnTo>
                                  <a:pt x="23" y="149"/>
                                </a:lnTo>
                                <a:lnTo>
                                  <a:pt x="34" y="158"/>
                                </a:lnTo>
                                <a:lnTo>
                                  <a:pt x="47" y="163"/>
                                </a:lnTo>
                                <a:lnTo>
                                  <a:pt x="61" y="164"/>
                                </a:lnTo>
                                <a:lnTo>
                                  <a:pt x="76" y="164"/>
                                </a:lnTo>
                                <a:lnTo>
                                  <a:pt x="87" y="161"/>
                                </a:lnTo>
                                <a:lnTo>
                                  <a:pt x="94" y="155"/>
                                </a:lnTo>
                                <a:lnTo>
                                  <a:pt x="87" y="136"/>
                                </a:lnTo>
                                <a:lnTo>
                                  <a:pt x="82" y="140"/>
                                </a:lnTo>
                                <a:lnTo>
                                  <a:pt x="75" y="142"/>
                                </a:lnTo>
                                <a:lnTo>
                                  <a:pt x="54" y="142"/>
                                </a:lnTo>
                                <a:lnTo>
                                  <a:pt x="44" y="135"/>
                                </a:lnTo>
                                <a:lnTo>
                                  <a:pt x="33" y="110"/>
                                </a:lnTo>
                                <a:lnTo>
                                  <a:pt x="31" y="97"/>
                                </a:lnTo>
                                <a:lnTo>
                                  <a:pt x="31" y="66"/>
                                </a:lnTo>
                                <a:lnTo>
                                  <a:pt x="33" y="53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75" y="21"/>
                                </a:lnTo>
                                <a:lnTo>
                                  <a:pt x="82" y="23"/>
                                </a:lnTo>
                                <a:lnTo>
                                  <a:pt x="88" y="27"/>
                                </a:lnTo>
                                <a:lnTo>
                                  <a:pt x="94" y="9"/>
                                </a:lnTo>
                                <a:close/>
                                <a:moveTo>
                                  <a:pt x="201" y="104"/>
                                </a:moveTo>
                                <a:lnTo>
                                  <a:pt x="200" y="92"/>
                                </a:lnTo>
                                <a:lnTo>
                                  <a:pt x="198" y="81"/>
                                </a:lnTo>
                                <a:lnTo>
                                  <a:pt x="195" y="72"/>
                                </a:lnTo>
                                <a:lnTo>
                                  <a:pt x="190" y="63"/>
                                </a:lnTo>
                                <a:lnTo>
                                  <a:pt x="189" y="61"/>
                                </a:lnTo>
                                <a:lnTo>
                                  <a:pt x="183" y="55"/>
                                </a:lnTo>
                                <a:lnTo>
                                  <a:pt x="175" y="50"/>
                                </a:lnTo>
                                <a:lnTo>
                                  <a:pt x="175" y="104"/>
                                </a:lnTo>
                                <a:lnTo>
                                  <a:pt x="174" y="122"/>
                                </a:lnTo>
                                <a:lnTo>
                                  <a:pt x="170" y="135"/>
                                </a:lnTo>
                                <a:lnTo>
                                  <a:pt x="163" y="143"/>
                                </a:lnTo>
                                <a:lnTo>
                                  <a:pt x="154" y="146"/>
                                </a:lnTo>
                                <a:lnTo>
                                  <a:pt x="144" y="143"/>
                                </a:lnTo>
                                <a:lnTo>
                                  <a:pt x="137" y="135"/>
                                </a:lnTo>
                                <a:lnTo>
                                  <a:pt x="133" y="122"/>
                                </a:lnTo>
                                <a:lnTo>
                                  <a:pt x="132" y="104"/>
                                </a:lnTo>
                                <a:lnTo>
                                  <a:pt x="133" y="85"/>
                                </a:lnTo>
                                <a:lnTo>
                                  <a:pt x="137" y="72"/>
                                </a:lnTo>
                                <a:lnTo>
                                  <a:pt x="144" y="64"/>
                                </a:lnTo>
                                <a:lnTo>
                                  <a:pt x="154" y="61"/>
                                </a:lnTo>
                                <a:lnTo>
                                  <a:pt x="163" y="64"/>
                                </a:lnTo>
                                <a:lnTo>
                                  <a:pt x="170" y="72"/>
                                </a:lnTo>
                                <a:lnTo>
                                  <a:pt x="174" y="85"/>
                                </a:lnTo>
                                <a:lnTo>
                                  <a:pt x="175" y="104"/>
                                </a:lnTo>
                                <a:lnTo>
                                  <a:pt x="175" y="50"/>
                                </a:lnTo>
                                <a:lnTo>
                                  <a:pt x="165" y="46"/>
                                </a:lnTo>
                                <a:lnTo>
                                  <a:pt x="154" y="45"/>
                                </a:lnTo>
                                <a:lnTo>
                                  <a:pt x="142" y="46"/>
                                </a:lnTo>
                                <a:lnTo>
                                  <a:pt x="132" y="50"/>
                                </a:lnTo>
                                <a:lnTo>
                                  <a:pt x="124" y="55"/>
                                </a:lnTo>
                                <a:lnTo>
                                  <a:pt x="117" y="63"/>
                                </a:lnTo>
                                <a:lnTo>
                                  <a:pt x="112" y="72"/>
                                </a:lnTo>
                                <a:lnTo>
                                  <a:pt x="109" y="81"/>
                                </a:lnTo>
                                <a:lnTo>
                                  <a:pt x="107" y="92"/>
                                </a:lnTo>
                                <a:lnTo>
                                  <a:pt x="106" y="104"/>
                                </a:lnTo>
                                <a:lnTo>
                                  <a:pt x="107" y="116"/>
                                </a:lnTo>
                                <a:lnTo>
                                  <a:pt x="109" y="127"/>
                                </a:lnTo>
                                <a:lnTo>
                                  <a:pt x="112" y="137"/>
                                </a:lnTo>
                                <a:lnTo>
                                  <a:pt x="117" y="145"/>
                                </a:lnTo>
                                <a:lnTo>
                                  <a:pt x="124" y="153"/>
                                </a:lnTo>
                                <a:lnTo>
                                  <a:pt x="132" y="159"/>
                                </a:lnTo>
                                <a:lnTo>
                                  <a:pt x="142" y="163"/>
                                </a:lnTo>
                                <a:lnTo>
                                  <a:pt x="154" y="164"/>
                                </a:lnTo>
                                <a:lnTo>
                                  <a:pt x="165" y="163"/>
                                </a:lnTo>
                                <a:lnTo>
                                  <a:pt x="175" y="159"/>
                                </a:lnTo>
                                <a:lnTo>
                                  <a:pt x="183" y="153"/>
                                </a:lnTo>
                                <a:lnTo>
                                  <a:pt x="190" y="146"/>
                                </a:lnTo>
                                <a:lnTo>
                                  <a:pt x="190" y="145"/>
                                </a:lnTo>
                                <a:lnTo>
                                  <a:pt x="195" y="137"/>
                                </a:lnTo>
                                <a:lnTo>
                                  <a:pt x="198" y="127"/>
                                </a:lnTo>
                                <a:lnTo>
                                  <a:pt x="200" y="116"/>
                                </a:lnTo>
                                <a:lnTo>
                                  <a:pt x="201" y="104"/>
                                </a:lnTo>
                                <a:close/>
                                <a:moveTo>
                                  <a:pt x="252" y="1"/>
                                </a:moveTo>
                                <a:lnTo>
                                  <a:pt x="226" y="1"/>
                                </a:lnTo>
                                <a:lnTo>
                                  <a:pt x="226" y="162"/>
                                </a:lnTo>
                                <a:lnTo>
                                  <a:pt x="252" y="162"/>
                                </a:lnTo>
                                <a:lnTo>
                                  <a:pt x="252" y="1"/>
                                </a:lnTo>
                                <a:close/>
                                <a:moveTo>
                                  <a:pt x="371" y="104"/>
                                </a:moveTo>
                                <a:lnTo>
                                  <a:pt x="370" y="92"/>
                                </a:lnTo>
                                <a:lnTo>
                                  <a:pt x="368" y="81"/>
                                </a:lnTo>
                                <a:lnTo>
                                  <a:pt x="365" y="72"/>
                                </a:lnTo>
                                <a:lnTo>
                                  <a:pt x="360" y="63"/>
                                </a:lnTo>
                                <a:lnTo>
                                  <a:pt x="358" y="61"/>
                                </a:lnTo>
                                <a:lnTo>
                                  <a:pt x="353" y="55"/>
                                </a:lnTo>
                                <a:lnTo>
                                  <a:pt x="345" y="50"/>
                                </a:lnTo>
                                <a:lnTo>
                                  <a:pt x="345" y="104"/>
                                </a:lnTo>
                                <a:lnTo>
                                  <a:pt x="344" y="122"/>
                                </a:lnTo>
                                <a:lnTo>
                                  <a:pt x="340" y="135"/>
                                </a:lnTo>
                                <a:lnTo>
                                  <a:pt x="333" y="143"/>
                                </a:lnTo>
                                <a:lnTo>
                                  <a:pt x="323" y="146"/>
                                </a:lnTo>
                                <a:lnTo>
                                  <a:pt x="314" y="143"/>
                                </a:lnTo>
                                <a:lnTo>
                                  <a:pt x="307" y="135"/>
                                </a:lnTo>
                                <a:lnTo>
                                  <a:pt x="303" y="122"/>
                                </a:lnTo>
                                <a:lnTo>
                                  <a:pt x="302" y="104"/>
                                </a:lnTo>
                                <a:lnTo>
                                  <a:pt x="303" y="85"/>
                                </a:lnTo>
                                <a:lnTo>
                                  <a:pt x="307" y="72"/>
                                </a:lnTo>
                                <a:lnTo>
                                  <a:pt x="314" y="64"/>
                                </a:lnTo>
                                <a:lnTo>
                                  <a:pt x="323" y="61"/>
                                </a:lnTo>
                                <a:lnTo>
                                  <a:pt x="333" y="64"/>
                                </a:lnTo>
                                <a:lnTo>
                                  <a:pt x="340" y="72"/>
                                </a:lnTo>
                                <a:lnTo>
                                  <a:pt x="344" y="85"/>
                                </a:lnTo>
                                <a:lnTo>
                                  <a:pt x="345" y="104"/>
                                </a:lnTo>
                                <a:lnTo>
                                  <a:pt x="345" y="50"/>
                                </a:lnTo>
                                <a:lnTo>
                                  <a:pt x="335" y="46"/>
                                </a:lnTo>
                                <a:lnTo>
                                  <a:pt x="323" y="45"/>
                                </a:lnTo>
                                <a:lnTo>
                                  <a:pt x="312" y="46"/>
                                </a:lnTo>
                                <a:lnTo>
                                  <a:pt x="302" y="50"/>
                                </a:lnTo>
                                <a:lnTo>
                                  <a:pt x="294" y="55"/>
                                </a:lnTo>
                                <a:lnTo>
                                  <a:pt x="287" y="63"/>
                                </a:lnTo>
                                <a:lnTo>
                                  <a:pt x="282" y="72"/>
                                </a:lnTo>
                                <a:lnTo>
                                  <a:pt x="279" y="81"/>
                                </a:lnTo>
                                <a:lnTo>
                                  <a:pt x="277" y="92"/>
                                </a:lnTo>
                                <a:lnTo>
                                  <a:pt x="276" y="104"/>
                                </a:lnTo>
                                <a:lnTo>
                                  <a:pt x="277" y="116"/>
                                </a:lnTo>
                                <a:lnTo>
                                  <a:pt x="279" y="127"/>
                                </a:lnTo>
                                <a:lnTo>
                                  <a:pt x="282" y="137"/>
                                </a:lnTo>
                                <a:lnTo>
                                  <a:pt x="287" y="145"/>
                                </a:lnTo>
                                <a:lnTo>
                                  <a:pt x="294" y="153"/>
                                </a:lnTo>
                                <a:lnTo>
                                  <a:pt x="302" y="159"/>
                                </a:lnTo>
                                <a:lnTo>
                                  <a:pt x="312" y="163"/>
                                </a:lnTo>
                                <a:lnTo>
                                  <a:pt x="323" y="164"/>
                                </a:lnTo>
                                <a:lnTo>
                                  <a:pt x="335" y="163"/>
                                </a:lnTo>
                                <a:lnTo>
                                  <a:pt x="345" y="159"/>
                                </a:lnTo>
                                <a:lnTo>
                                  <a:pt x="353" y="153"/>
                                </a:lnTo>
                                <a:lnTo>
                                  <a:pt x="360" y="146"/>
                                </a:lnTo>
                                <a:lnTo>
                                  <a:pt x="360" y="145"/>
                                </a:lnTo>
                                <a:lnTo>
                                  <a:pt x="365" y="137"/>
                                </a:lnTo>
                                <a:lnTo>
                                  <a:pt x="368" y="127"/>
                                </a:lnTo>
                                <a:lnTo>
                                  <a:pt x="370" y="116"/>
                                </a:lnTo>
                                <a:lnTo>
                                  <a:pt x="371" y="104"/>
                                </a:lnTo>
                                <a:close/>
                                <a:moveTo>
                                  <a:pt x="549" y="69"/>
                                </a:moveTo>
                                <a:lnTo>
                                  <a:pt x="545" y="60"/>
                                </a:lnTo>
                                <a:lnTo>
                                  <a:pt x="530" y="48"/>
                                </a:lnTo>
                                <a:lnTo>
                                  <a:pt x="521" y="45"/>
                                </a:lnTo>
                                <a:lnTo>
                                  <a:pt x="494" y="45"/>
                                </a:lnTo>
                                <a:lnTo>
                                  <a:pt x="482" y="49"/>
                                </a:lnTo>
                                <a:lnTo>
                                  <a:pt x="473" y="58"/>
                                </a:lnTo>
                                <a:lnTo>
                                  <a:pt x="465" y="49"/>
                                </a:lnTo>
                                <a:lnTo>
                                  <a:pt x="453" y="45"/>
                                </a:lnTo>
                                <a:lnTo>
                                  <a:pt x="437" y="45"/>
                                </a:lnTo>
                                <a:lnTo>
                                  <a:pt x="425" y="46"/>
                                </a:lnTo>
                                <a:lnTo>
                                  <a:pt x="414" y="47"/>
                                </a:lnTo>
                                <a:lnTo>
                                  <a:pt x="403" y="50"/>
                                </a:lnTo>
                                <a:lnTo>
                                  <a:pt x="394" y="53"/>
                                </a:lnTo>
                                <a:lnTo>
                                  <a:pt x="394" y="162"/>
                                </a:lnTo>
                                <a:lnTo>
                                  <a:pt x="420" y="162"/>
                                </a:lnTo>
                                <a:lnTo>
                                  <a:pt x="420" y="65"/>
                                </a:lnTo>
                                <a:lnTo>
                                  <a:pt x="425" y="63"/>
                                </a:lnTo>
                                <a:lnTo>
                                  <a:pt x="431" y="62"/>
                                </a:lnTo>
                                <a:lnTo>
                                  <a:pt x="451" y="62"/>
                                </a:lnTo>
                                <a:lnTo>
                                  <a:pt x="459" y="68"/>
                                </a:lnTo>
                                <a:lnTo>
                                  <a:pt x="459" y="162"/>
                                </a:lnTo>
                                <a:lnTo>
                                  <a:pt x="484" y="162"/>
                                </a:lnTo>
                                <a:lnTo>
                                  <a:pt x="484" y="69"/>
                                </a:lnTo>
                                <a:lnTo>
                                  <a:pt x="490" y="64"/>
                                </a:lnTo>
                                <a:lnTo>
                                  <a:pt x="496" y="62"/>
                                </a:lnTo>
                                <a:lnTo>
                                  <a:pt x="516" y="62"/>
                                </a:lnTo>
                                <a:lnTo>
                                  <a:pt x="523" y="68"/>
                                </a:lnTo>
                                <a:lnTo>
                                  <a:pt x="523" y="162"/>
                                </a:lnTo>
                                <a:lnTo>
                                  <a:pt x="549" y="162"/>
                                </a:lnTo>
                                <a:lnTo>
                                  <a:pt x="549" y="69"/>
                                </a:lnTo>
                                <a:close/>
                                <a:moveTo>
                                  <a:pt x="670" y="86"/>
                                </a:moveTo>
                                <a:lnTo>
                                  <a:pt x="666" y="73"/>
                                </a:lnTo>
                                <a:lnTo>
                                  <a:pt x="657" y="61"/>
                                </a:lnTo>
                                <a:lnTo>
                                  <a:pt x="651" y="52"/>
                                </a:lnTo>
                                <a:lnTo>
                                  <a:pt x="649" y="50"/>
                                </a:lnTo>
                                <a:lnTo>
                                  <a:pt x="644" y="48"/>
                                </a:lnTo>
                                <a:lnTo>
                                  <a:pt x="644" y="103"/>
                                </a:lnTo>
                                <a:lnTo>
                                  <a:pt x="642" y="123"/>
                                </a:lnTo>
                                <a:lnTo>
                                  <a:pt x="637" y="137"/>
                                </a:lnTo>
                                <a:lnTo>
                                  <a:pt x="628" y="145"/>
                                </a:lnTo>
                                <a:lnTo>
                                  <a:pt x="615" y="148"/>
                                </a:lnTo>
                                <a:lnTo>
                                  <a:pt x="610" y="148"/>
                                </a:lnTo>
                                <a:lnTo>
                                  <a:pt x="606" y="147"/>
                                </a:lnTo>
                                <a:lnTo>
                                  <a:pt x="602" y="146"/>
                                </a:lnTo>
                                <a:lnTo>
                                  <a:pt x="602" y="64"/>
                                </a:lnTo>
                                <a:lnTo>
                                  <a:pt x="606" y="62"/>
                                </a:lnTo>
                                <a:lnTo>
                                  <a:pt x="611" y="61"/>
                                </a:lnTo>
                                <a:lnTo>
                                  <a:pt x="618" y="61"/>
                                </a:lnTo>
                                <a:lnTo>
                                  <a:pt x="629" y="63"/>
                                </a:lnTo>
                                <a:lnTo>
                                  <a:pt x="637" y="71"/>
                                </a:lnTo>
                                <a:lnTo>
                                  <a:pt x="642" y="85"/>
                                </a:lnTo>
                                <a:lnTo>
                                  <a:pt x="644" y="103"/>
                                </a:lnTo>
                                <a:lnTo>
                                  <a:pt x="644" y="48"/>
                                </a:lnTo>
                                <a:lnTo>
                                  <a:pt x="639" y="46"/>
                                </a:lnTo>
                                <a:lnTo>
                                  <a:pt x="616" y="46"/>
                                </a:lnTo>
                                <a:lnTo>
                                  <a:pt x="609" y="47"/>
                                </a:lnTo>
                                <a:lnTo>
                                  <a:pt x="602" y="50"/>
                                </a:lnTo>
                                <a:lnTo>
                                  <a:pt x="602" y="1"/>
                                </a:lnTo>
                                <a:lnTo>
                                  <a:pt x="576" y="1"/>
                                </a:lnTo>
                                <a:lnTo>
                                  <a:pt x="576" y="155"/>
                                </a:lnTo>
                                <a:lnTo>
                                  <a:pt x="585" y="161"/>
                                </a:lnTo>
                                <a:lnTo>
                                  <a:pt x="597" y="164"/>
                                </a:lnTo>
                                <a:lnTo>
                                  <a:pt x="614" y="164"/>
                                </a:lnTo>
                                <a:lnTo>
                                  <a:pt x="627" y="163"/>
                                </a:lnTo>
                                <a:lnTo>
                                  <a:pt x="638" y="159"/>
                                </a:lnTo>
                                <a:lnTo>
                                  <a:pt x="648" y="154"/>
                                </a:lnTo>
                                <a:lnTo>
                                  <a:pt x="654" y="148"/>
                                </a:lnTo>
                                <a:lnTo>
                                  <a:pt x="656" y="146"/>
                                </a:lnTo>
                                <a:lnTo>
                                  <a:pt x="662" y="137"/>
                                </a:lnTo>
                                <a:lnTo>
                                  <a:pt x="666" y="127"/>
                                </a:lnTo>
                                <a:lnTo>
                                  <a:pt x="669" y="115"/>
                                </a:lnTo>
                                <a:lnTo>
                                  <a:pt x="669" y="103"/>
                                </a:lnTo>
                                <a:lnTo>
                                  <a:pt x="670" y="86"/>
                                </a:lnTo>
                                <a:close/>
                                <a:moveTo>
                                  <a:pt x="720" y="47"/>
                                </a:moveTo>
                                <a:lnTo>
                                  <a:pt x="694" y="47"/>
                                </a:lnTo>
                                <a:lnTo>
                                  <a:pt x="694" y="162"/>
                                </a:lnTo>
                                <a:lnTo>
                                  <a:pt x="720" y="162"/>
                                </a:lnTo>
                                <a:lnTo>
                                  <a:pt x="720" y="47"/>
                                </a:lnTo>
                                <a:close/>
                                <a:moveTo>
                                  <a:pt x="721" y="11"/>
                                </a:moveTo>
                                <a:lnTo>
                                  <a:pt x="719" y="8"/>
                                </a:lnTo>
                                <a:lnTo>
                                  <a:pt x="714" y="3"/>
                                </a:lnTo>
                                <a:lnTo>
                                  <a:pt x="711" y="2"/>
                                </a:lnTo>
                                <a:lnTo>
                                  <a:pt x="703" y="2"/>
                                </a:lnTo>
                                <a:lnTo>
                                  <a:pt x="700" y="3"/>
                                </a:lnTo>
                                <a:lnTo>
                                  <a:pt x="694" y="8"/>
                                </a:lnTo>
                                <a:lnTo>
                                  <a:pt x="693" y="11"/>
                                </a:lnTo>
                                <a:lnTo>
                                  <a:pt x="692" y="18"/>
                                </a:lnTo>
                                <a:lnTo>
                                  <a:pt x="694" y="21"/>
                                </a:lnTo>
                                <a:lnTo>
                                  <a:pt x="700" y="26"/>
                                </a:lnTo>
                                <a:lnTo>
                                  <a:pt x="703" y="27"/>
                                </a:lnTo>
                                <a:lnTo>
                                  <a:pt x="711" y="27"/>
                                </a:lnTo>
                                <a:lnTo>
                                  <a:pt x="714" y="26"/>
                                </a:lnTo>
                                <a:lnTo>
                                  <a:pt x="719" y="21"/>
                                </a:lnTo>
                                <a:lnTo>
                                  <a:pt x="721" y="18"/>
                                </a:lnTo>
                                <a:lnTo>
                                  <a:pt x="721" y="11"/>
                                </a:lnTo>
                                <a:close/>
                                <a:moveTo>
                                  <a:pt x="831" y="84"/>
                                </a:moveTo>
                                <a:lnTo>
                                  <a:pt x="828" y="67"/>
                                </a:lnTo>
                                <a:lnTo>
                                  <a:pt x="825" y="62"/>
                                </a:lnTo>
                                <a:lnTo>
                                  <a:pt x="820" y="55"/>
                                </a:lnTo>
                                <a:lnTo>
                                  <a:pt x="807" y="47"/>
                                </a:lnTo>
                                <a:lnTo>
                                  <a:pt x="789" y="45"/>
                                </a:lnTo>
                                <a:lnTo>
                                  <a:pt x="778" y="46"/>
                                </a:lnTo>
                                <a:lnTo>
                                  <a:pt x="768" y="47"/>
                                </a:lnTo>
                                <a:lnTo>
                                  <a:pt x="758" y="50"/>
                                </a:lnTo>
                                <a:lnTo>
                                  <a:pt x="749" y="54"/>
                                </a:lnTo>
                                <a:lnTo>
                                  <a:pt x="755" y="69"/>
                                </a:lnTo>
                                <a:lnTo>
                                  <a:pt x="765" y="64"/>
                                </a:lnTo>
                                <a:lnTo>
                                  <a:pt x="774" y="62"/>
                                </a:lnTo>
                                <a:lnTo>
                                  <a:pt x="799" y="62"/>
                                </a:lnTo>
                                <a:lnTo>
                                  <a:pt x="807" y="68"/>
                                </a:lnTo>
                                <a:lnTo>
                                  <a:pt x="807" y="87"/>
                                </a:lnTo>
                                <a:lnTo>
                                  <a:pt x="807" y="99"/>
                                </a:lnTo>
                                <a:lnTo>
                                  <a:pt x="807" y="146"/>
                                </a:lnTo>
                                <a:lnTo>
                                  <a:pt x="802" y="148"/>
                                </a:lnTo>
                                <a:lnTo>
                                  <a:pt x="797" y="149"/>
                                </a:lnTo>
                                <a:lnTo>
                                  <a:pt x="775" y="149"/>
                                </a:lnTo>
                                <a:lnTo>
                                  <a:pt x="767" y="142"/>
                                </a:lnTo>
                                <a:lnTo>
                                  <a:pt x="767" y="118"/>
                                </a:lnTo>
                                <a:lnTo>
                                  <a:pt x="771" y="110"/>
                                </a:lnTo>
                                <a:lnTo>
                                  <a:pt x="785" y="103"/>
                                </a:lnTo>
                                <a:lnTo>
                                  <a:pt x="794" y="100"/>
                                </a:lnTo>
                                <a:lnTo>
                                  <a:pt x="807" y="99"/>
                                </a:lnTo>
                                <a:lnTo>
                                  <a:pt x="807" y="87"/>
                                </a:lnTo>
                                <a:lnTo>
                                  <a:pt x="794" y="88"/>
                                </a:lnTo>
                                <a:lnTo>
                                  <a:pt x="782" y="90"/>
                                </a:lnTo>
                                <a:lnTo>
                                  <a:pt x="773" y="93"/>
                                </a:lnTo>
                                <a:lnTo>
                                  <a:pt x="765" y="96"/>
                                </a:lnTo>
                                <a:lnTo>
                                  <a:pt x="750" y="103"/>
                                </a:lnTo>
                                <a:lnTo>
                                  <a:pt x="743" y="114"/>
                                </a:lnTo>
                                <a:lnTo>
                                  <a:pt x="743" y="129"/>
                                </a:lnTo>
                                <a:lnTo>
                                  <a:pt x="746" y="144"/>
                                </a:lnTo>
                                <a:lnTo>
                                  <a:pt x="754" y="155"/>
                                </a:lnTo>
                                <a:lnTo>
                                  <a:pt x="769" y="161"/>
                                </a:lnTo>
                                <a:lnTo>
                                  <a:pt x="789" y="164"/>
                                </a:lnTo>
                                <a:lnTo>
                                  <a:pt x="802" y="163"/>
                                </a:lnTo>
                                <a:lnTo>
                                  <a:pt x="813" y="162"/>
                                </a:lnTo>
                                <a:lnTo>
                                  <a:pt x="822" y="159"/>
                                </a:lnTo>
                                <a:lnTo>
                                  <a:pt x="831" y="155"/>
                                </a:lnTo>
                                <a:lnTo>
                                  <a:pt x="831" y="149"/>
                                </a:lnTo>
                                <a:lnTo>
                                  <a:pt x="831" y="99"/>
                                </a:lnTo>
                                <a:lnTo>
                                  <a:pt x="83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D6277" id="Grupo 7" o:spid="_x0000_s1026" style="width:41.55pt;height:8.25pt;mso-position-horizontal-relative:char;mso-position-vertical-relative:line" coordsize="83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">
                <v:shape id="docshape12" o:spid="_x0000_s1027" style="position:absolute;left:-1;width:831;height:165;visibility:visible;mso-wrap-style:square;v-text-anchor:top" coordsize="83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" path="m94,9l86,3,75,,62,,47,2,34,7,23,15,14,27,8,39,3,52,1,66,,82,1,98r2,15l8,126r6,12l23,149r11,9l47,163r14,1l76,164r11,-3l94,155,87,136r-5,4l75,142r-21,l44,135,33,110,31,97r,-31l33,53,44,28,54,21r21,l82,23r6,4l94,9xm201,104l200,92,198,81r-3,-9l190,63r-1,-2l183,55r-8,-5l175,104r-1,18l170,135r-7,8l154,146r-10,-3l137,135r-4,-13l132,104r1,-19l137,72r7,-8l154,61r9,3l170,72r4,13l175,104r,-54l165,46,154,45r-12,1l132,50r-8,5l117,63r-5,9l109,81r-2,11l106,104r1,12l109,127r3,10l117,145r7,8l132,159r10,4l154,164r11,-1l175,159r8,-6l190,146r,-1l195,137r3,-10l200,116r1,-12xm252,1r-26,l226,162r26,l252,1xm371,104l370,92,368,81r-3,-9l360,63r-2,-2l353,55r-8,-5l345,104r-1,18l340,135r-7,8l323,146r-9,-3l307,135r-4,-13l302,104r1,-19l307,72r7,-8l323,61r10,3l340,72r4,13l345,104r,-54l335,46,323,45r-11,1l302,50r-8,5l287,63r-5,9l279,81r-2,11l276,104r1,12l279,127r3,10l287,145r7,8l302,159r10,4l323,164r12,-1l345,159r8,-6l360,146r,-1l365,137r3,-10l370,116r1,-12xm549,69r-4,-9l530,48r-9,-3l494,45r-12,4l473,58r-8,-9l453,45r-16,l425,46r-11,1l403,50r-9,3l394,162r26,l420,65r5,-2l431,62r20,l459,68r,94l484,162r,-93l490,64r6,-2l516,62r7,6l523,162r26,l549,69xm670,86l666,73,657,61r-6,-9l649,50r-5,-2l644,103r-2,20l637,137r-9,8l615,148r-5,l606,147r-4,-1l602,64r4,-2l611,61r7,l629,63r8,8l642,85r2,18l644,48r-5,-2l616,46r-7,1l602,50r,-49l576,1r,154l585,161r12,3l614,164r13,-1l638,159r10,-5l654,148r2,-2l662,137r4,-10l669,115r,-12l670,86xm720,47r-26,l694,162r26,l720,47xm721,11l719,8,714,3,711,2r-8,l700,3r-6,5l693,11r-1,7l694,21r6,5l703,27r8,l714,26r5,-5l721,18r,-7xm831,84l828,67r-3,-5l820,55,807,47,789,45r-11,1l768,47r-10,3l749,54r6,15l765,64r9,-2l799,62r8,6l807,87r,12l807,146r-5,2l797,149r-22,l767,142r,-24l771,110r14,-7l794,100r13,-1l807,87r-13,1l782,90r-9,3l765,96r-15,7l743,114r,15l746,144r8,11l769,161r20,3l802,163r11,-1l822,159r9,-4l831,149r,-50l831,84xe" fillcolor="#1e1e1c" stroked="f">
                  <v:path arrowok="t" o:connecttype="custom" o:connectlocs="47,2;3,52;8,126;61,164;82,140;31,97;75,21;200,92;183,55;163,143;132,104;163,64;175,50;124,55;106,104;124,153;175,159;198,127;226,162;368,81;345,50;323,146;303,85;340,72;335,46;287,63;277,116;302,159;353,153;370,116;521,45;453,45;394,53;431,62;484,69;523,162;657,61;642,123;606,147;618,61;644,48;602,1;614,164;656,146;670,86;720,47;703,2;694,21;719,21;825,62;768,47;774,62;807,146;767,118;807,87;750,103;769,161;831,155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631CB4D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7F51122D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643333F1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1B5C9E76" w14:textId="7658BD82" w:rsidR="003012A4" w:rsidRDefault="003012A4" w:rsidP="003012A4">
      <w:pPr>
        <w:pStyle w:val="Textoindependiente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652AFFA" wp14:editId="50CD7D9D">
                <wp:simplePos x="0" y="0"/>
                <wp:positionH relativeFrom="page">
                  <wp:posOffset>1168400</wp:posOffset>
                </wp:positionH>
                <wp:positionV relativeFrom="paragraph">
                  <wp:posOffset>168910</wp:posOffset>
                </wp:positionV>
                <wp:extent cx="5436235" cy="1270"/>
                <wp:effectExtent l="6350" t="6985" r="15240" b="10795"/>
                <wp:wrapTopAndBottom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>
                            <a:gd name="T0" fmla="+- 0 1840 1840"/>
                            <a:gd name="T1" fmla="*/ T0 w 8561"/>
                            <a:gd name="T2" fmla="+- 0 10400 1840"/>
                            <a:gd name="T3" fmla="*/ T2 w 85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1">
                              <a:moveTo>
                                <a:pt x="0" y="0"/>
                              </a:moveTo>
                              <a:lnTo>
                                <a:pt x="85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D1D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899CE" id="Forma libre: forma 4" o:spid="_x0000_s1026" style="position:absolute;margin-left:92pt;margin-top:13.3pt;width:428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" path="m,l8560,e" filled="f" strokecolor="#1d1d1b" strokeweight="1pt">
                <v:path arrowok="t" o:connecttype="custom" o:connectlocs="0,0;5435600,0" o:connectangles="0,0"/>
                <w10:wrap type="topAndBottom" anchorx="page"/>
              </v:shape>
            </w:pict>
          </mc:Fallback>
        </mc:AlternateContent>
      </w:r>
    </w:p>
    <w:p w14:paraId="4B37DCA6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3918A698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01BBEA57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2119CC45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75BE438A" w14:textId="77777777" w:rsidR="003012A4" w:rsidRDefault="003012A4" w:rsidP="003012A4">
      <w:pPr>
        <w:pStyle w:val="Textoindependiente"/>
        <w:rPr>
          <w:rFonts w:ascii="Times New Roman"/>
          <w:sz w:val="20"/>
        </w:rPr>
      </w:pPr>
    </w:p>
    <w:p w14:paraId="1F31F920" w14:textId="6CA83506" w:rsidR="003012A4" w:rsidRPr="007E7D3E" w:rsidRDefault="003012A4" w:rsidP="003012A4">
      <w:pPr>
        <w:pStyle w:val="Textoindependiente"/>
        <w:spacing w:before="269"/>
        <w:ind w:left="195" w:right="155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5E1B6" wp14:editId="642EA621">
                <wp:simplePos x="0" y="0"/>
                <wp:positionH relativeFrom="page">
                  <wp:posOffset>2039620</wp:posOffset>
                </wp:positionH>
                <wp:positionV relativeFrom="paragraph">
                  <wp:posOffset>-417195</wp:posOffset>
                </wp:positionV>
                <wp:extent cx="3484880" cy="4112895"/>
                <wp:effectExtent l="1270" t="6985" r="0" b="4445"/>
                <wp:wrapNone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84880" cy="4112895"/>
                        </a:xfrm>
                        <a:custGeom>
                          <a:avLst/>
                          <a:gdLst>
                            <a:gd name="T0" fmla="+- 0 4154 3212"/>
                            <a:gd name="T1" fmla="*/ T0 w 5488"/>
                            <a:gd name="T2" fmla="+- 0 -533 -657"/>
                            <a:gd name="T3" fmla="*/ -533 h 6477"/>
                            <a:gd name="T4" fmla="+- 0 3343 3212"/>
                            <a:gd name="T5" fmla="*/ T4 w 5488"/>
                            <a:gd name="T6" fmla="+- 0 5070 -657"/>
                            <a:gd name="T7" fmla="*/ 5070 h 6477"/>
                            <a:gd name="T8" fmla="+- 0 4120 3212"/>
                            <a:gd name="T9" fmla="*/ T8 w 5488"/>
                            <a:gd name="T10" fmla="+- 0 5373 -657"/>
                            <a:gd name="T11" fmla="*/ 5373 h 6477"/>
                            <a:gd name="T12" fmla="+- 0 3937 3212"/>
                            <a:gd name="T13" fmla="*/ T12 w 5488"/>
                            <a:gd name="T14" fmla="+- 0 5123 -657"/>
                            <a:gd name="T15" fmla="*/ 5123 h 6477"/>
                            <a:gd name="T16" fmla="+- 0 3851 3212"/>
                            <a:gd name="T17" fmla="*/ T16 w 5488"/>
                            <a:gd name="T18" fmla="+- 0 4826 -657"/>
                            <a:gd name="T19" fmla="*/ 4826 h 6477"/>
                            <a:gd name="T20" fmla="+- 0 3827 3212"/>
                            <a:gd name="T21" fmla="*/ T20 w 5488"/>
                            <a:gd name="T22" fmla="+- 0 4550 -657"/>
                            <a:gd name="T23" fmla="*/ 4550 h 6477"/>
                            <a:gd name="T24" fmla="+- 0 4531 3212"/>
                            <a:gd name="T25" fmla="*/ T24 w 5488"/>
                            <a:gd name="T26" fmla="+- 0 -188 -657"/>
                            <a:gd name="T27" fmla="*/ -188 h 6477"/>
                            <a:gd name="T28" fmla="+- 0 6915 3212"/>
                            <a:gd name="T29" fmla="*/ T28 w 5488"/>
                            <a:gd name="T30" fmla="+- 0 -342 -657"/>
                            <a:gd name="T31" fmla="*/ -342 h 6477"/>
                            <a:gd name="T32" fmla="+- 0 8093 3212"/>
                            <a:gd name="T33" fmla="*/ T32 w 5488"/>
                            <a:gd name="T34" fmla="+- 0 4772 -657"/>
                            <a:gd name="T35" fmla="*/ 4772 h 6477"/>
                            <a:gd name="T36" fmla="+- 0 7001 3212"/>
                            <a:gd name="T37" fmla="*/ T36 w 5488"/>
                            <a:gd name="T38" fmla="+- 0 5576 -657"/>
                            <a:gd name="T39" fmla="*/ 5576 h 6477"/>
                            <a:gd name="T40" fmla="+- 0 6257 3212"/>
                            <a:gd name="T41" fmla="*/ T40 w 5488"/>
                            <a:gd name="T42" fmla="+- 0 5526 -657"/>
                            <a:gd name="T43" fmla="*/ 5526 h 6477"/>
                            <a:gd name="T44" fmla="+- 0 6289 3212"/>
                            <a:gd name="T45" fmla="*/ T44 w 5488"/>
                            <a:gd name="T46" fmla="+- 0 5247 -657"/>
                            <a:gd name="T47" fmla="*/ 5247 h 6477"/>
                            <a:gd name="T48" fmla="+- 0 6474 3212"/>
                            <a:gd name="T49" fmla="*/ T48 w 5488"/>
                            <a:gd name="T50" fmla="+- 0 4955 -657"/>
                            <a:gd name="T51" fmla="*/ 4955 h 6477"/>
                            <a:gd name="T52" fmla="+- 0 6644 3212"/>
                            <a:gd name="T53" fmla="*/ T52 w 5488"/>
                            <a:gd name="T54" fmla="+- 0 4609 -657"/>
                            <a:gd name="T55" fmla="*/ 4609 h 6477"/>
                            <a:gd name="T56" fmla="+- 0 6680 3212"/>
                            <a:gd name="T57" fmla="*/ T56 w 5488"/>
                            <a:gd name="T58" fmla="+- 0 4308 -657"/>
                            <a:gd name="T59" fmla="*/ 4308 h 6477"/>
                            <a:gd name="T60" fmla="+- 0 6703 3212"/>
                            <a:gd name="T61" fmla="*/ T60 w 5488"/>
                            <a:gd name="T62" fmla="+- 0 3944 -657"/>
                            <a:gd name="T63" fmla="*/ 3944 h 6477"/>
                            <a:gd name="T64" fmla="+- 0 6713 3212"/>
                            <a:gd name="T65" fmla="*/ T64 w 5488"/>
                            <a:gd name="T66" fmla="+- 0 3569 -657"/>
                            <a:gd name="T67" fmla="*/ 3569 h 6477"/>
                            <a:gd name="T68" fmla="+- 0 6708 3212"/>
                            <a:gd name="T69" fmla="*/ T68 w 5488"/>
                            <a:gd name="T70" fmla="+- 0 3234 -657"/>
                            <a:gd name="T71" fmla="*/ 3234 h 6477"/>
                            <a:gd name="T72" fmla="+- 0 6555 3212"/>
                            <a:gd name="T73" fmla="*/ T72 w 5488"/>
                            <a:gd name="T74" fmla="+- 0 2196 -657"/>
                            <a:gd name="T75" fmla="*/ 2196 h 6477"/>
                            <a:gd name="T76" fmla="+- 0 6429 3212"/>
                            <a:gd name="T77" fmla="*/ T76 w 5488"/>
                            <a:gd name="T78" fmla="+- 0 1460 -657"/>
                            <a:gd name="T79" fmla="*/ 1460 h 6477"/>
                            <a:gd name="T80" fmla="+- 0 6362 3212"/>
                            <a:gd name="T81" fmla="*/ T80 w 5488"/>
                            <a:gd name="T82" fmla="+- 0 1172 -657"/>
                            <a:gd name="T83" fmla="*/ 1172 h 6477"/>
                            <a:gd name="T84" fmla="+- 0 6236 3212"/>
                            <a:gd name="T85" fmla="*/ T84 w 5488"/>
                            <a:gd name="T86" fmla="+- 0 725 -657"/>
                            <a:gd name="T87" fmla="*/ 725 h 6477"/>
                            <a:gd name="T88" fmla="+- 0 6149 3212"/>
                            <a:gd name="T89" fmla="*/ T88 w 5488"/>
                            <a:gd name="T90" fmla="+- 0 373 -657"/>
                            <a:gd name="T91" fmla="*/ 373 h 6477"/>
                            <a:gd name="T92" fmla="+- 0 6016 3212"/>
                            <a:gd name="T93" fmla="*/ T92 w 5488"/>
                            <a:gd name="T94" fmla="+- 0 12 -657"/>
                            <a:gd name="T95" fmla="*/ 12 h 6477"/>
                            <a:gd name="T96" fmla="+- 0 5851 3212"/>
                            <a:gd name="T97" fmla="*/ T96 w 5488"/>
                            <a:gd name="T98" fmla="+- 0 -211 -657"/>
                            <a:gd name="T99" fmla="*/ -211 h 6477"/>
                            <a:gd name="T100" fmla="+- 0 5640 3212"/>
                            <a:gd name="T101" fmla="*/ T100 w 5488"/>
                            <a:gd name="T102" fmla="+- 0 282 -657"/>
                            <a:gd name="T103" fmla="*/ 282 h 6477"/>
                            <a:gd name="T104" fmla="+- 0 5584 3212"/>
                            <a:gd name="T105" fmla="*/ T104 w 5488"/>
                            <a:gd name="T106" fmla="+- 0 568 -657"/>
                            <a:gd name="T107" fmla="*/ 568 h 6477"/>
                            <a:gd name="T108" fmla="+- 0 5538 3212"/>
                            <a:gd name="T109" fmla="*/ T108 w 5488"/>
                            <a:gd name="T110" fmla="+- 0 874 -657"/>
                            <a:gd name="T111" fmla="*/ 874 h 6477"/>
                            <a:gd name="T112" fmla="+- 0 5503 3212"/>
                            <a:gd name="T113" fmla="*/ T112 w 5488"/>
                            <a:gd name="T114" fmla="+- 0 1191 -657"/>
                            <a:gd name="T115" fmla="*/ 1191 h 6477"/>
                            <a:gd name="T116" fmla="+- 0 5477 3212"/>
                            <a:gd name="T117" fmla="*/ T116 w 5488"/>
                            <a:gd name="T118" fmla="+- 0 1510 -657"/>
                            <a:gd name="T119" fmla="*/ 1510 h 6477"/>
                            <a:gd name="T120" fmla="+- 0 5438 3212"/>
                            <a:gd name="T121" fmla="*/ T120 w 5488"/>
                            <a:gd name="T122" fmla="+- 0 2273 -657"/>
                            <a:gd name="T123" fmla="*/ 2273 h 6477"/>
                            <a:gd name="T124" fmla="+- 0 5337 3212"/>
                            <a:gd name="T125" fmla="*/ T124 w 5488"/>
                            <a:gd name="T126" fmla="+- 0 3927 -657"/>
                            <a:gd name="T127" fmla="*/ 3927 h 6477"/>
                            <a:gd name="T128" fmla="+- 0 5389 3212"/>
                            <a:gd name="T129" fmla="*/ T128 w 5488"/>
                            <a:gd name="T130" fmla="+- 0 3854 -657"/>
                            <a:gd name="T131" fmla="*/ 3854 h 6477"/>
                            <a:gd name="T132" fmla="+- 0 5599 3212"/>
                            <a:gd name="T133" fmla="*/ T132 w 5488"/>
                            <a:gd name="T134" fmla="+- 0 2175 -657"/>
                            <a:gd name="T135" fmla="*/ 2175 h 6477"/>
                            <a:gd name="T136" fmla="+- 0 5768 3212"/>
                            <a:gd name="T137" fmla="*/ T136 w 5488"/>
                            <a:gd name="T138" fmla="+- 0 875 -657"/>
                            <a:gd name="T139" fmla="*/ 875 h 6477"/>
                            <a:gd name="T140" fmla="+- 0 5824 3212"/>
                            <a:gd name="T141" fmla="*/ T140 w 5488"/>
                            <a:gd name="T142" fmla="+- 0 519 -657"/>
                            <a:gd name="T143" fmla="*/ 519 h 6477"/>
                            <a:gd name="T144" fmla="+- 0 5885 3212"/>
                            <a:gd name="T145" fmla="*/ T144 w 5488"/>
                            <a:gd name="T146" fmla="+- 0 256 -657"/>
                            <a:gd name="T147" fmla="*/ 256 h 6477"/>
                            <a:gd name="T148" fmla="+- 0 6034 3212"/>
                            <a:gd name="T149" fmla="*/ T148 w 5488"/>
                            <a:gd name="T150" fmla="+- 0 1207 -657"/>
                            <a:gd name="T151" fmla="*/ 1207 h 6477"/>
                            <a:gd name="T152" fmla="+- 0 6129 3212"/>
                            <a:gd name="T153" fmla="*/ T152 w 5488"/>
                            <a:gd name="T154" fmla="+- 0 1608 -657"/>
                            <a:gd name="T155" fmla="*/ 1608 h 6477"/>
                            <a:gd name="T156" fmla="+- 0 6195 3212"/>
                            <a:gd name="T157" fmla="*/ T156 w 5488"/>
                            <a:gd name="T158" fmla="+- 0 2053 -657"/>
                            <a:gd name="T159" fmla="*/ 2053 h 6477"/>
                            <a:gd name="T160" fmla="+- 0 6253 3212"/>
                            <a:gd name="T161" fmla="*/ T160 w 5488"/>
                            <a:gd name="T162" fmla="+- 0 2569 -657"/>
                            <a:gd name="T163" fmla="*/ 2569 h 6477"/>
                            <a:gd name="T164" fmla="+- 0 6277 3212"/>
                            <a:gd name="T165" fmla="*/ T164 w 5488"/>
                            <a:gd name="T166" fmla="+- 0 2860 -657"/>
                            <a:gd name="T167" fmla="*/ 2860 h 6477"/>
                            <a:gd name="T168" fmla="+- 0 6311 3212"/>
                            <a:gd name="T169" fmla="*/ T168 w 5488"/>
                            <a:gd name="T170" fmla="+- 0 3630 -657"/>
                            <a:gd name="T171" fmla="*/ 3630 h 6477"/>
                            <a:gd name="T172" fmla="+- 0 6297 3212"/>
                            <a:gd name="T173" fmla="*/ T172 w 5488"/>
                            <a:gd name="T174" fmla="+- 0 4919 -657"/>
                            <a:gd name="T175" fmla="*/ 4919 h 6477"/>
                            <a:gd name="T176" fmla="+- 0 6082 3212"/>
                            <a:gd name="T177" fmla="*/ T176 w 5488"/>
                            <a:gd name="T178" fmla="+- 0 5202 -657"/>
                            <a:gd name="T179" fmla="*/ 5202 h 6477"/>
                            <a:gd name="T180" fmla="+- 0 5982 3212"/>
                            <a:gd name="T181" fmla="*/ T180 w 5488"/>
                            <a:gd name="T182" fmla="+- 0 5566 -657"/>
                            <a:gd name="T183" fmla="*/ 5566 h 6477"/>
                            <a:gd name="T184" fmla="+- 0 6207 3212"/>
                            <a:gd name="T185" fmla="*/ T184 w 5488"/>
                            <a:gd name="T186" fmla="+- 0 5814 -657"/>
                            <a:gd name="T187" fmla="*/ 5814 h 6477"/>
                            <a:gd name="T188" fmla="+- 0 8353 3212"/>
                            <a:gd name="T189" fmla="*/ T188 w 5488"/>
                            <a:gd name="T190" fmla="+- 0 5092 -657"/>
                            <a:gd name="T191" fmla="*/ 5092 h 6477"/>
                            <a:gd name="T192" fmla="+- 0 8700 3212"/>
                            <a:gd name="T193" fmla="*/ T192 w 5488"/>
                            <a:gd name="T194" fmla="+- 0 -363 -657"/>
                            <a:gd name="T195" fmla="*/ -363 h 6477"/>
                            <a:gd name="T196" fmla="+- 0 5942 3212"/>
                            <a:gd name="T197" fmla="*/ T196 w 5488"/>
                            <a:gd name="T198" fmla="+- 0 -657 -657"/>
                            <a:gd name="T199" fmla="*/ -657 h 64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5488" h="6477">
                              <a:moveTo>
                                <a:pt x="2730" y="0"/>
                              </a:moveTo>
                              <a:lnTo>
                                <a:pt x="2051" y="5"/>
                              </a:lnTo>
                              <a:lnTo>
                                <a:pt x="1540" y="37"/>
                              </a:lnTo>
                              <a:lnTo>
                                <a:pt x="942" y="124"/>
                              </a:lnTo>
                              <a:lnTo>
                                <a:pt x="0" y="294"/>
                              </a:lnTo>
                              <a:lnTo>
                                <a:pt x="0" y="5143"/>
                              </a:lnTo>
                              <a:lnTo>
                                <a:pt x="16" y="5505"/>
                              </a:lnTo>
                              <a:lnTo>
                                <a:pt x="131" y="5727"/>
                              </a:lnTo>
                              <a:lnTo>
                                <a:pt x="442" y="5900"/>
                              </a:lnTo>
                              <a:lnTo>
                                <a:pt x="1047" y="6117"/>
                              </a:lnTo>
                              <a:lnTo>
                                <a:pt x="973" y="6078"/>
                              </a:lnTo>
                              <a:lnTo>
                                <a:pt x="908" y="6030"/>
                              </a:lnTo>
                              <a:lnTo>
                                <a:pt x="851" y="5975"/>
                              </a:lnTo>
                              <a:lnTo>
                                <a:pt x="802" y="5915"/>
                              </a:lnTo>
                              <a:lnTo>
                                <a:pt x="760" y="5849"/>
                              </a:lnTo>
                              <a:lnTo>
                                <a:pt x="725" y="5780"/>
                              </a:lnTo>
                              <a:lnTo>
                                <a:pt x="696" y="5707"/>
                              </a:lnTo>
                              <a:lnTo>
                                <a:pt x="672" y="5633"/>
                              </a:lnTo>
                              <a:lnTo>
                                <a:pt x="653" y="5558"/>
                              </a:lnTo>
                              <a:lnTo>
                                <a:pt x="639" y="5483"/>
                              </a:lnTo>
                              <a:lnTo>
                                <a:pt x="628" y="5410"/>
                              </a:lnTo>
                              <a:lnTo>
                                <a:pt x="621" y="5338"/>
                              </a:lnTo>
                              <a:lnTo>
                                <a:pt x="617" y="5271"/>
                              </a:lnTo>
                              <a:lnTo>
                                <a:pt x="615" y="5207"/>
                              </a:lnTo>
                              <a:lnTo>
                                <a:pt x="614" y="5149"/>
                              </a:lnTo>
                              <a:lnTo>
                                <a:pt x="614" y="674"/>
                              </a:lnTo>
                              <a:lnTo>
                                <a:pt x="812" y="610"/>
                              </a:lnTo>
                              <a:lnTo>
                                <a:pt x="1319" y="469"/>
                              </a:lnTo>
                              <a:lnTo>
                                <a:pt x="2002" y="327"/>
                              </a:lnTo>
                              <a:lnTo>
                                <a:pt x="2729" y="263"/>
                              </a:lnTo>
                              <a:lnTo>
                                <a:pt x="3291" y="270"/>
                              </a:lnTo>
                              <a:lnTo>
                                <a:pt x="3703" y="315"/>
                              </a:lnTo>
                              <a:lnTo>
                                <a:pt x="4168" y="437"/>
                              </a:lnTo>
                              <a:lnTo>
                                <a:pt x="4887" y="675"/>
                              </a:lnTo>
                              <a:lnTo>
                                <a:pt x="4887" y="5169"/>
                              </a:lnTo>
                              <a:lnTo>
                                <a:pt x="4881" y="5429"/>
                              </a:lnTo>
                              <a:lnTo>
                                <a:pt x="4839" y="5583"/>
                              </a:lnTo>
                              <a:lnTo>
                                <a:pt x="4725" y="5691"/>
                              </a:lnTo>
                              <a:lnTo>
                                <a:pt x="4503" y="5815"/>
                              </a:lnTo>
                              <a:lnTo>
                                <a:pt x="3789" y="6233"/>
                              </a:lnTo>
                              <a:lnTo>
                                <a:pt x="3400" y="6416"/>
                              </a:lnTo>
                              <a:lnTo>
                                <a:pt x="3202" y="6401"/>
                              </a:lnTo>
                              <a:lnTo>
                                <a:pt x="3059" y="6227"/>
                              </a:lnTo>
                              <a:lnTo>
                                <a:pt x="3045" y="6183"/>
                              </a:lnTo>
                              <a:lnTo>
                                <a:pt x="3044" y="6148"/>
                              </a:lnTo>
                              <a:lnTo>
                                <a:pt x="3048" y="6103"/>
                              </a:lnTo>
                              <a:lnTo>
                                <a:pt x="3050" y="6028"/>
                              </a:lnTo>
                              <a:lnTo>
                                <a:pt x="3077" y="5904"/>
                              </a:lnTo>
                              <a:lnTo>
                                <a:pt x="3109" y="5834"/>
                              </a:lnTo>
                              <a:lnTo>
                                <a:pt x="3151" y="5761"/>
                              </a:lnTo>
                              <a:lnTo>
                                <a:pt x="3202" y="5686"/>
                              </a:lnTo>
                              <a:lnTo>
                                <a:pt x="3262" y="5612"/>
                              </a:lnTo>
                              <a:lnTo>
                                <a:pt x="3328" y="5540"/>
                              </a:lnTo>
                              <a:lnTo>
                                <a:pt x="3369" y="5492"/>
                              </a:lnTo>
                              <a:lnTo>
                                <a:pt x="3409" y="5394"/>
                              </a:lnTo>
                              <a:lnTo>
                                <a:pt x="3432" y="5266"/>
                              </a:lnTo>
                              <a:lnTo>
                                <a:pt x="3443" y="5199"/>
                              </a:lnTo>
                              <a:lnTo>
                                <a:pt x="3452" y="5126"/>
                              </a:lnTo>
                              <a:lnTo>
                                <a:pt x="3460" y="5048"/>
                              </a:lnTo>
                              <a:lnTo>
                                <a:pt x="3468" y="4965"/>
                              </a:lnTo>
                              <a:lnTo>
                                <a:pt x="3475" y="4878"/>
                              </a:lnTo>
                              <a:lnTo>
                                <a:pt x="3481" y="4787"/>
                              </a:lnTo>
                              <a:lnTo>
                                <a:pt x="3487" y="4695"/>
                              </a:lnTo>
                              <a:lnTo>
                                <a:pt x="3491" y="4601"/>
                              </a:lnTo>
                              <a:lnTo>
                                <a:pt x="3495" y="4506"/>
                              </a:lnTo>
                              <a:lnTo>
                                <a:pt x="3497" y="4411"/>
                              </a:lnTo>
                              <a:lnTo>
                                <a:pt x="3499" y="4318"/>
                              </a:lnTo>
                              <a:lnTo>
                                <a:pt x="3501" y="4226"/>
                              </a:lnTo>
                              <a:lnTo>
                                <a:pt x="3501" y="4136"/>
                              </a:lnTo>
                              <a:lnTo>
                                <a:pt x="3500" y="4050"/>
                              </a:lnTo>
                              <a:lnTo>
                                <a:pt x="3499" y="3968"/>
                              </a:lnTo>
                              <a:lnTo>
                                <a:pt x="3496" y="3891"/>
                              </a:lnTo>
                              <a:lnTo>
                                <a:pt x="3493" y="3820"/>
                              </a:lnTo>
                              <a:lnTo>
                                <a:pt x="3489" y="3755"/>
                              </a:lnTo>
                              <a:lnTo>
                                <a:pt x="3477" y="3649"/>
                              </a:lnTo>
                              <a:lnTo>
                                <a:pt x="3343" y="2853"/>
                              </a:lnTo>
                              <a:lnTo>
                                <a:pt x="3269" y="2405"/>
                              </a:lnTo>
                              <a:lnTo>
                                <a:pt x="3251" y="2300"/>
                              </a:lnTo>
                              <a:lnTo>
                                <a:pt x="3234" y="2204"/>
                              </a:lnTo>
                              <a:lnTo>
                                <a:pt x="3217" y="2117"/>
                              </a:lnTo>
                              <a:lnTo>
                                <a:pt x="3200" y="2037"/>
                              </a:lnTo>
                              <a:lnTo>
                                <a:pt x="3183" y="1963"/>
                              </a:lnTo>
                              <a:lnTo>
                                <a:pt x="3167" y="1894"/>
                              </a:lnTo>
                              <a:lnTo>
                                <a:pt x="3150" y="1829"/>
                              </a:lnTo>
                              <a:lnTo>
                                <a:pt x="3133" y="1767"/>
                              </a:lnTo>
                              <a:lnTo>
                                <a:pt x="3116" y="1706"/>
                              </a:lnTo>
                              <a:lnTo>
                                <a:pt x="3043" y="1453"/>
                              </a:lnTo>
                              <a:lnTo>
                                <a:pt x="3024" y="1382"/>
                              </a:lnTo>
                              <a:lnTo>
                                <a:pt x="3003" y="1305"/>
                              </a:lnTo>
                              <a:lnTo>
                                <a:pt x="2982" y="1222"/>
                              </a:lnTo>
                              <a:lnTo>
                                <a:pt x="2960" y="1131"/>
                              </a:lnTo>
                              <a:lnTo>
                                <a:pt x="2937" y="1030"/>
                              </a:lnTo>
                              <a:lnTo>
                                <a:pt x="2912" y="936"/>
                              </a:lnTo>
                              <a:lnTo>
                                <a:pt x="2880" y="843"/>
                              </a:lnTo>
                              <a:lnTo>
                                <a:pt x="2843" y="753"/>
                              </a:lnTo>
                              <a:lnTo>
                                <a:pt x="2804" y="669"/>
                              </a:lnTo>
                              <a:lnTo>
                                <a:pt x="2764" y="594"/>
                              </a:lnTo>
                              <a:lnTo>
                                <a:pt x="2725" y="531"/>
                              </a:lnTo>
                              <a:lnTo>
                                <a:pt x="2661" y="455"/>
                              </a:lnTo>
                              <a:lnTo>
                                <a:pt x="2639" y="446"/>
                              </a:lnTo>
                              <a:lnTo>
                                <a:pt x="2607" y="459"/>
                              </a:lnTo>
                              <a:lnTo>
                                <a:pt x="2574" y="515"/>
                              </a:lnTo>
                              <a:lnTo>
                                <a:pt x="2521" y="660"/>
                              </a:lnTo>
                              <a:lnTo>
                                <a:pt x="2428" y="939"/>
                              </a:lnTo>
                              <a:lnTo>
                                <a:pt x="2413" y="1008"/>
                              </a:lnTo>
                              <a:lnTo>
                                <a:pt x="2398" y="1079"/>
                              </a:lnTo>
                              <a:lnTo>
                                <a:pt x="2385" y="1151"/>
                              </a:lnTo>
                              <a:lnTo>
                                <a:pt x="2372" y="1225"/>
                              </a:lnTo>
                              <a:lnTo>
                                <a:pt x="2359" y="1300"/>
                              </a:lnTo>
                              <a:lnTo>
                                <a:pt x="2348" y="1376"/>
                              </a:lnTo>
                              <a:lnTo>
                                <a:pt x="2337" y="1453"/>
                              </a:lnTo>
                              <a:lnTo>
                                <a:pt x="2326" y="1531"/>
                              </a:lnTo>
                              <a:lnTo>
                                <a:pt x="2317" y="1610"/>
                              </a:lnTo>
                              <a:lnTo>
                                <a:pt x="2308" y="1689"/>
                              </a:lnTo>
                              <a:lnTo>
                                <a:pt x="2299" y="1769"/>
                              </a:lnTo>
                              <a:lnTo>
                                <a:pt x="2291" y="1848"/>
                              </a:lnTo>
                              <a:lnTo>
                                <a:pt x="2284" y="1928"/>
                              </a:lnTo>
                              <a:lnTo>
                                <a:pt x="2277" y="2008"/>
                              </a:lnTo>
                              <a:lnTo>
                                <a:pt x="2271" y="2088"/>
                              </a:lnTo>
                              <a:lnTo>
                                <a:pt x="2265" y="2167"/>
                              </a:lnTo>
                              <a:lnTo>
                                <a:pt x="2260" y="2246"/>
                              </a:lnTo>
                              <a:lnTo>
                                <a:pt x="2255" y="2325"/>
                              </a:lnTo>
                              <a:lnTo>
                                <a:pt x="2247" y="2479"/>
                              </a:lnTo>
                              <a:lnTo>
                                <a:pt x="2226" y="2930"/>
                              </a:lnTo>
                              <a:lnTo>
                                <a:pt x="2208" y="3265"/>
                              </a:lnTo>
                              <a:lnTo>
                                <a:pt x="2177" y="3747"/>
                              </a:lnTo>
                              <a:lnTo>
                                <a:pt x="2123" y="4564"/>
                              </a:lnTo>
                              <a:lnTo>
                                <a:pt x="2125" y="4584"/>
                              </a:lnTo>
                              <a:lnTo>
                                <a:pt x="2130" y="4619"/>
                              </a:lnTo>
                              <a:lnTo>
                                <a:pt x="2142" y="4635"/>
                              </a:lnTo>
                              <a:lnTo>
                                <a:pt x="2163" y="4593"/>
                              </a:lnTo>
                              <a:lnTo>
                                <a:pt x="2177" y="4511"/>
                              </a:lnTo>
                              <a:lnTo>
                                <a:pt x="2193" y="4403"/>
                              </a:lnTo>
                              <a:lnTo>
                                <a:pt x="2211" y="4260"/>
                              </a:lnTo>
                              <a:lnTo>
                                <a:pt x="2245" y="3998"/>
                              </a:lnTo>
                              <a:lnTo>
                                <a:pt x="2387" y="2832"/>
                              </a:lnTo>
                              <a:lnTo>
                                <a:pt x="2465" y="2208"/>
                              </a:lnTo>
                              <a:lnTo>
                                <a:pt x="2511" y="1853"/>
                              </a:lnTo>
                              <a:lnTo>
                                <a:pt x="2541" y="1635"/>
                              </a:lnTo>
                              <a:lnTo>
                                <a:pt x="2556" y="1532"/>
                              </a:lnTo>
                              <a:lnTo>
                                <a:pt x="2571" y="1434"/>
                              </a:lnTo>
                              <a:lnTo>
                                <a:pt x="2585" y="1342"/>
                              </a:lnTo>
                              <a:lnTo>
                                <a:pt x="2599" y="1255"/>
                              </a:lnTo>
                              <a:lnTo>
                                <a:pt x="2612" y="1176"/>
                              </a:lnTo>
                              <a:lnTo>
                                <a:pt x="2626" y="1105"/>
                              </a:lnTo>
                              <a:lnTo>
                                <a:pt x="2638" y="1042"/>
                              </a:lnTo>
                              <a:lnTo>
                                <a:pt x="2662" y="945"/>
                              </a:lnTo>
                              <a:lnTo>
                                <a:pt x="2673" y="913"/>
                              </a:lnTo>
                              <a:lnTo>
                                <a:pt x="2711" y="1167"/>
                              </a:lnTo>
                              <a:lnTo>
                                <a:pt x="2791" y="1698"/>
                              </a:lnTo>
                              <a:lnTo>
                                <a:pt x="2805" y="1782"/>
                              </a:lnTo>
                              <a:lnTo>
                                <a:pt x="2822" y="1864"/>
                              </a:lnTo>
                              <a:lnTo>
                                <a:pt x="2840" y="1944"/>
                              </a:lnTo>
                              <a:lnTo>
                                <a:pt x="2879" y="2102"/>
                              </a:lnTo>
                              <a:lnTo>
                                <a:pt x="2899" y="2183"/>
                              </a:lnTo>
                              <a:lnTo>
                                <a:pt x="2917" y="2265"/>
                              </a:lnTo>
                              <a:lnTo>
                                <a:pt x="2933" y="2349"/>
                              </a:lnTo>
                              <a:lnTo>
                                <a:pt x="2947" y="2437"/>
                              </a:lnTo>
                              <a:lnTo>
                                <a:pt x="2959" y="2528"/>
                              </a:lnTo>
                              <a:lnTo>
                                <a:pt x="2983" y="2710"/>
                              </a:lnTo>
                              <a:lnTo>
                                <a:pt x="3005" y="2888"/>
                              </a:lnTo>
                              <a:lnTo>
                                <a:pt x="3024" y="3061"/>
                              </a:lnTo>
                              <a:lnTo>
                                <a:pt x="3033" y="3145"/>
                              </a:lnTo>
                              <a:lnTo>
                                <a:pt x="3041" y="3226"/>
                              </a:lnTo>
                              <a:lnTo>
                                <a:pt x="3048" y="3304"/>
                              </a:lnTo>
                              <a:lnTo>
                                <a:pt x="3055" y="3379"/>
                              </a:lnTo>
                              <a:lnTo>
                                <a:pt x="3060" y="3450"/>
                              </a:lnTo>
                              <a:lnTo>
                                <a:pt x="3065" y="3517"/>
                              </a:lnTo>
                              <a:lnTo>
                                <a:pt x="3068" y="3580"/>
                              </a:lnTo>
                              <a:lnTo>
                                <a:pt x="3077" y="3797"/>
                              </a:lnTo>
                              <a:lnTo>
                                <a:pt x="3085" y="3981"/>
                              </a:lnTo>
                              <a:lnTo>
                                <a:pt x="3099" y="4287"/>
                              </a:lnTo>
                              <a:lnTo>
                                <a:pt x="3154" y="5360"/>
                              </a:lnTo>
                              <a:lnTo>
                                <a:pt x="3155" y="5391"/>
                              </a:lnTo>
                              <a:lnTo>
                                <a:pt x="3117" y="5499"/>
                              </a:lnTo>
                              <a:lnTo>
                                <a:pt x="3085" y="5576"/>
                              </a:lnTo>
                              <a:lnTo>
                                <a:pt x="3057" y="5634"/>
                              </a:lnTo>
                              <a:lnTo>
                                <a:pt x="2991" y="5751"/>
                              </a:lnTo>
                              <a:lnTo>
                                <a:pt x="2950" y="5796"/>
                              </a:lnTo>
                              <a:lnTo>
                                <a:pt x="2870" y="5859"/>
                              </a:lnTo>
                              <a:lnTo>
                                <a:pt x="2836" y="5891"/>
                              </a:lnTo>
                              <a:lnTo>
                                <a:pt x="2787" y="5991"/>
                              </a:lnTo>
                              <a:lnTo>
                                <a:pt x="2777" y="6072"/>
                              </a:lnTo>
                              <a:lnTo>
                                <a:pt x="2770" y="6223"/>
                              </a:lnTo>
                              <a:lnTo>
                                <a:pt x="2770" y="6315"/>
                              </a:lnTo>
                              <a:lnTo>
                                <a:pt x="2778" y="6387"/>
                              </a:lnTo>
                              <a:lnTo>
                                <a:pt x="2796" y="6476"/>
                              </a:lnTo>
                              <a:lnTo>
                                <a:pt x="2995" y="6471"/>
                              </a:lnTo>
                              <a:lnTo>
                                <a:pt x="3517" y="6405"/>
                              </a:lnTo>
                              <a:lnTo>
                                <a:pt x="4249" y="6203"/>
                              </a:lnTo>
                              <a:lnTo>
                                <a:pt x="5077" y="5790"/>
                              </a:lnTo>
                              <a:lnTo>
                                <a:pt x="5141" y="5749"/>
                              </a:lnTo>
                              <a:lnTo>
                                <a:pt x="5282" y="5626"/>
                              </a:lnTo>
                              <a:lnTo>
                                <a:pt x="5423" y="5426"/>
                              </a:lnTo>
                              <a:lnTo>
                                <a:pt x="5488" y="5149"/>
                              </a:lnTo>
                              <a:lnTo>
                                <a:pt x="5488" y="294"/>
                              </a:lnTo>
                              <a:lnTo>
                                <a:pt x="5216" y="248"/>
                              </a:lnTo>
                              <a:lnTo>
                                <a:pt x="4533" y="147"/>
                              </a:lnTo>
                              <a:lnTo>
                                <a:pt x="3638" y="46"/>
                              </a:lnTo>
                              <a:lnTo>
                                <a:pt x="2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C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F1BB" id="Forma libre: forma 3" o:spid="_x0000_s1026" style="position:absolute;margin-left:160.6pt;margin-top:-32.85pt;width:274.4pt;height:32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8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" path="m2730,l2051,5,1540,37,942,124,,294,,5143r16,362l131,5727r311,173l1047,6117r-74,-39l908,6030r-57,-55l802,5915r-42,-66l725,5780r-29,-73l672,5633r-19,-75l639,5483r-11,-73l621,5338r-4,-67l615,5207r-1,-58l614,674,812,610,1319,469,2002,327r727,-64l3291,270r412,45l4168,437r719,238l4887,5169r-6,260l4839,5583r-114,108l4503,5815r-714,418l3400,6416r-198,-15l3059,6227r-14,-44l3044,6148r4,-45l3050,6028r27,-124l3109,5834r42,-73l3202,5686r60,-74l3328,5540r41,-48l3409,5394r23,-128l3443,5199r9,-73l3460,5048r8,-83l3475,4878r6,-91l3487,4695r4,-94l3495,4506r2,-95l3499,4318r2,-92l3501,4136r-1,-86l3499,3968r-3,-77l3493,3820r-4,-65l3477,3649,3343,2853r-74,-448l3251,2300r-17,-96l3217,2117r-17,-80l3183,1963r-16,-69l3150,1829r-17,-62l3116,1706r-73,-253l3024,1382r-21,-77l2982,1222r-22,-91l2937,1030r-25,-94l2880,843r-37,-90l2804,669r-40,-75l2725,531r-64,-76l2639,446r-32,13l2574,515r-53,145l2428,939r-15,69l2398,1079r-13,72l2372,1225r-13,75l2348,1376r-11,77l2326,1531r-9,79l2308,1689r-9,80l2291,1848r-7,80l2277,2008r-6,80l2265,2167r-5,79l2255,2325r-8,154l2226,2930r-18,335l2177,3747r-54,817l2125,4584r5,35l2142,4635r21,-42l2177,4511r16,-108l2211,4260r34,-262l2387,2832r78,-624l2511,1853r30,-218l2556,1532r15,-98l2585,1342r14,-87l2612,1176r14,-71l2638,1042r24,-97l2673,913r38,254l2791,1698r14,84l2822,1864r18,80l2879,2102r20,81l2917,2265r16,84l2947,2437r12,91l2983,2710r22,178l3024,3061r9,84l3041,3226r7,78l3055,3379r5,71l3065,3517r3,63l3077,3797r8,184l3099,4287r55,1073l3155,5391r-38,108l3085,5576r-28,58l2991,5751r-41,45l2870,5859r-34,32l2787,5991r-10,81l2770,6223r,92l2778,6387r18,89l2995,6471r522,-66l4249,6203r828,-413l5141,5749r141,-123l5423,5426r65,-277l5488,294,5216,248,4533,147,3638,46,2730,xe" fillcolor="#1e1e1c" stroked="f">
                <v:fill opacity="6425f"/>
                <v:path arrowok="t" o:connecttype="custom" o:connectlocs="598170,-338455;83185,3219450;576580,3411855;460375,3253105;405765,3064510;390525,2889250;837565,-119380;2351405,-217170;3099435,3030220;2406015,3540760;1933575,3509010;1953895,3331845;2071370,3146425;2179320,2926715;2202180,2735580;2216785,2504440;2223135,2266315;2219960,2053590;2122805,1394460;2042795,927100;2000250,744220;1920240,460375;1864995,236855;1780540,7620;1675765,-133985;1541780,179070;1506220,360680;1477010,554990;1454785,756285;1438275,958850;1413510,1443355;1349375,2493645;1382395,2447290;1515745,1381125;1623060,555625;1658620,329565;1697355,162560;1791970,766445;1852295,1021080;1894205,1303655;1931035,1631315;1946275,1816100;1967865,2305050;1958975,3123565;1822450,3303270;1758950,3534410;1901825,3691890;3264535,3233420;3484880,-230505;1733550,-41719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E7D3E">
        <w:rPr>
          <w:b/>
          <w:color w:val="1D1D1B"/>
          <w:lang w:val="es-CO"/>
        </w:rPr>
        <w:t xml:space="preserve">© - Derechos Reservados: </w:t>
      </w:r>
      <w:r w:rsidRPr="007E7D3E">
        <w:rPr>
          <w:color w:val="1D1D1B"/>
          <w:lang w:val="es-CO"/>
        </w:rPr>
        <w:t>la presente obra, y en general todos sus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contenidos, se encuentran protegidos por las normas internacionales y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nacionales vigentes sobre propiedad Intelectual, por lo tanto su utilización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parcial o total, reproducción, comunicación pública, transformación,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distribución, alquiler, préstamo público e importación, total o parcial, en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todo o en parte, en formato impreso o digital y en cualquier formato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conocido o por conocer, se encuentran prohibidos, y solo serán lícitos en la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medida</w:t>
      </w:r>
      <w:r w:rsidRPr="007E7D3E">
        <w:rPr>
          <w:color w:val="1D1D1B"/>
          <w:spacing w:val="-3"/>
          <w:lang w:val="es-CO"/>
        </w:rPr>
        <w:t xml:space="preserve"> </w:t>
      </w:r>
      <w:r w:rsidRPr="007E7D3E">
        <w:rPr>
          <w:color w:val="1D1D1B"/>
          <w:lang w:val="es-CO"/>
        </w:rPr>
        <w:t>en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que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se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cuente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con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la</w:t>
      </w:r>
      <w:r w:rsidRPr="007E7D3E">
        <w:rPr>
          <w:color w:val="1D1D1B"/>
          <w:spacing w:val="-3"/>
          <w:lang w:val="es-CO"/>
        </w:rPr>
        <w:t xml:space="preserve"> </w:t>
      </w:r>
      <w:r w:rsidRPr="007E7D3E">
        <w:rPr>
          <w:color w:val="1D1D1B"/>
          <w:lang w:val="es-CO"/>
        </w:rPr>
        <w:t>autorización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previa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y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expresa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por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escrito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de</w:t>
      </w:r>
      <w:r w:rsidRPr="007E7D3E">
        <w:rPr>
          <w:color w:val="1D1D1B"/>
          <w:spacing w:val="-48"/>
          <w:lang w:val="es-CO"/>
        </w:rPr>
        <w:t xml:space="preserve"> </w:t>
      </w:r>
      <w:r w:rsidRPr="007E7D3E">
        <w:rPr>
          <w:color w:val="1D1D1B"/>
          <w:lang w:val="es-CO"/>
        </w:rPr>
        <w:t>la</w:t>
      </w:r>
      <w:r w:rsidRPr="007E7D3E">
        <w:rPr>
          <w:color w:val="1D1D1B"/>
          <w:spacing w:val="-1"/>
          <w:lang w:val="es-CO"/>
        </w:rPr>
        <w:t xml:space="preserve"> </w:t>
      </w:r>
      <w:r w:rsidRPr="007E7D3E">
        <w:rPr>
          <w:color w:val="1D1D1B"/>
          <w:lang w:val="es-CO"/>
        </w:rPr>
        <w:t>Universidad de los Andes.</w:t>
      </w:r>
    </w:p>
    <w:p w14:paraId="5B2EFAFE" w14:textId="77777777" w:rsidR="003012A4" w:rsidRPr="007E7D3E" w:rsidRDefault="003012A4" w:rsidP="003012A4">
      <w:pPr>
        <w:pStyle w:val="Textoindependiente"/>
        <w:rPr>
          <w:lang w:val="es-CO"/>
        </w:rPr>
      </w:pPr>
    </w:p>
    <w:p w14:paraId="345FCF38" w14:textId="77777777" w:rsidR="003012A4" w:rsidRPr="007E7D3E" w:rsidRDefault="003012A4" w:rsidP="003012A4">
      <w:pPr>
        <w:pStyle w:val="Textoindependiente"/>
        <w:ind w:left="195" w:right="155"/>
        <w:rPr>
          <w:lang w:val="es-CO"/>
        </w:rPr>
      </w:pPr>
      <w:r w:rsidRPr="007E7D3E">
        <w:rPr>
          <w:color w:val="1D1D1B"/>
          <w:lang w:val="es-CO"/>
        </w:rPr>
        <w:t>De igual manera, la utilización de la imagen de las personas, docentes o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estudiantes, sin su previa autorización está expresamente prohibida. En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caso</w:t>
      </w:r>
      <w:r w:rsidRPr="007E7D3E">
        <w:rPr>
          <w:color w:val="1D1D1B"/>
          <w:spacing w:val="-3"/>
          <w:lang w:val="es-CO"/>
        </w:rPr>
        <w:t xml:space="preserve"> </w:t>
      </w:r>
      <w:r w:rsidRPr="007E7D3E">
        <w:rPr>
          <w:color w:val="1D1D1B"/>
          <w:lang w:val="es-CO"/>
        </w:rPr>
        <w:t>de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incumplirse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con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lo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mencionado,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se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procederá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de</w:t>
      </w:r>
      <w:r w:rsidRPr="007E7D3E">
        <w:rPr>
          <w:color w:val="1D1D1B"/>
          <w:spacing w:val="-2"/>
          <w:lang w:val="es-CO"/>
        </w:rPr>
        <w:t xml:space="preserve"> </w:t>
      </w:r>
      <w:r w:rsidRPr="007E7D3E">
        <w:rPr>
          <w:color w:val="1D1D1B"/>
          <w:lang w:val="es-CO"/>
        </w:rPr>
        <w:t>conformidad</w:t>
      </w:r>
      <w:r w:rsidRPr="007E7D3E">
        <w:rPr>
          <w:color w:val="1D1D1B"/>
          <w:spacing w:val="-3"/>
          <w:lang w:val="es-CO"/>
        </w:rPr>
        <w:t xml:space="preserve"> </w:t>
      </w:r>
      <w:r w:rsidRPr="007E7D3E">
        <w:rPr>
          <w:color w:val="1D1D1B"/>
          <w:lang w:val="es-CO"/>
        </w:rPr>
        <w:t>con</w:t>
      </w:r>
      <w:r w:rsidRPr="007E7D3E">
        <w:rPr>
          <w:color w:val="1D1D1B"/>
          <w:spacing w:val="-47"/>
          <w:lang w:val="es-CO"/>
        </w:rPr>
        <w:t xml:space="preserve"> </w:t>
      </w:r>
      <w:r w:rsidRPr="007E7D3E">
        <w:rPr>
          <w:color w:val="1D1D1B"/>
          <w:lang w:val="es-CO"/>
        </w:rPr>
        <w:t>los reglamentos y políticas de la universidad, sin perjuicio de las demás</w:t>
      </w:r>
      <w:r w:rsidRPr="007E7D3E">
        <w:rPr>
          <w:color w:val="1D1D1B"/>
          <w:spacing w:val="1"/>
          <w:lang w:val="es-CO"/>
        </w:rPr>
        <w:t xml:space="preserve"> </w:t>
      </w:r>
      <w:r w:rsidRPr="007E7D3E">
        <w:rPr>
          <w:color w:val="1D1D1B"/>
          <w:lang w:val="es-CO"/>
        </w:rPr>
        <w:t>acciones legales aplicables.</w:t>
      </w:r>
    </w:p>
    <w:p w14:paraId="5A9D753A" w14:textId="77777777" w:rsidR="003012A4" w:rsidRPr="007E7D3E" w:rsidRDefault="003012A4" w:rsidP="003012A4">
      <w:pPr>
        <w:pStyle w:val="Textoindependiente"/>
        <w:rPr>
          <w:sz w:val="20"/>
          <w:lang w:val="es-CO"/>
        </w:rPr>
      </w:pPr>
    </w:p>
    <w:p w14:paraId="65A722C3" w14:textId="77777777" w:rsidR="003012A4" w:rsidRPr="007E7D3E" w:rsidRDefault="003012A4" w:rsidP="003012A4">
      <w:pPr>
        <w:pStyle w:val="Textoindependiente"/>
        <w:rPr>
          <w:sz w:val="20"/>
          <w:lang w:val="es-CO"/>
        </w:rPr>
      </w:pPr>
    </w:p>
    <w:p w14:paraId="57ED73DF" w14:textId="77777777" w:rsidR="003012A4" w:rsidRPr="007E7D3E" w:rsidRDefault="003012A4" w:rsidP="003012A4">
      <w:pPr>
        <w:pStyle w:val="Textoindependiente"/>
        <w:rPr>
          <w:sz w:val="20"/>
          <w:lang w:val="es-CO"/>
        </w:rPr>
      </w:pPr>
    </w:p>
    <w:p w14:paraId="4B831478" w14:textId="77777777" w:rsidR="003012A4" w:rsidRPr="007E7D3E" w:rsidRDefault="003012A4" w:rsidP="003012A4">
      <w:pPr>
        <w:pStyle w:val="Textoindependiente"/>
        <w:rPr>
          <w:sz w:val="20"/>
          <w:lang w:val="es-CO"/>
        </w:rPr>
      </w:pPr>
    </w:p>
    <w:p w14:paraId="7EB50CFE" w14:textId="77777777" w:rsidR="003012A4" w:rsidRPr="007E7D3E" w:rsidRDefault="003012A4" w:rsidP="003012A4">
      <w:pPr>
        <w:pStyle w:val="Textoindependiente"/>
        <w:rPr>
          <w:sz w:val="20"/>
          <w:lang w:val="es-CO"/>
        </w:rPr>
      </w:pPr>
    </w:p>
    <w:p w14:paraId="15DD22C8" w14:textId="0A5C7523" w:rsidR="005B3991" w:rsidRPr="006B6AC8" w:rsidRDefault="003012A4" w:rsidP="003012A4">
      <w:pPr>
        <w:pStyle w:val="Textoindependiente"/>
        <w:spacing w:before="6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720DF6E" wp14:editId="33471A98">
                <wp:simplePos x="0" y="0"/>
                <wp:positionH relativeFrom="page">
                  <wp:posOffset>1168400</wp:posOffset>
                </wp:positionH>
                <wp:positionV relativeFrom="paragraph">
                  <wp:posOffset>110490</wp:posOffset>
                </wp:positionV>
                <wp:extent cx="5436235" cy="1270"/>
                <wp:effectExtent l="6350" t="14605" r="15240" b="1270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>
                            <a:gd name="T0" fmla="+- 0 1840 1840"/>
                            <a:gd name="T1" fmla="*/ T0 w 8561"/>
                            <a:gd name="T2" fmla="+- 0 10400 1840"/>
                            <a:gd name="T3" fmla="*/ T2 w 85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1">
                              <a:moveTo>
                                <a:pt x="0" y="0"/>
                              </a:moveTo>
                              <a:lnTo>
                                <a:pt x="85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D1D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E1927" id="Forma libre: forma 1" o:spid="_x0000_s1026" style="position:absolute;margin-left:92pt;margin-top:8.7pt;width:428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" path="m,l8560,e" filled="f" strokecolor="#1d1d1b" strokeweight="1pt">
                <v:path arrowok="t" o:connecttype="custom" o:connectlocs="0,0;5435600,0" o:connectangles="0,0"/>
                <w10:wrap type="topAndBottom" anchorx="page"/>
              </v:shape>
            </w:pict>
          </mc:Fallback>
        </mc:AlternateContent>
      </w:r>
      <w:bookmarkStart w:id="0" w:name="_GoBack"/>
      <w:bookmarkEnd w:id="0"/>
    </w:p>
    <w:sectPr w:rsidR="005B3991" w:rsidRPr="006B6AC8" w:rsidSect="00B77CDA">
      <w:headerReference w:type="default" r:id="rId18"/>
      <w:footerReference w:type="default" r:id="rId19"/>
      <w:headerReference w:type="first" r:id="rId20"/>
      <w:pgSz w:w="12240" w:h="15840" w:code="119"/>
      <w:pgMar w:top="2268" w:right="1418" w:bottom="2211" w:left="1701" w:header="0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6C477" w14:textId="77777777" w:rsidR="002907DD" w:rsidRDefault="002907DD" w:rsidP="000072FE">
      <w:pPr>
        <w:spacing w:line="240" w:lineRule="auto"/>
      </w:pPr>
      <w:r>
        <w:separator/>
      </w:r>
    </w:p>
  </w:endnote>
  <w:endnote w:type="continuationSeparator" w:id="0">
    <w:p w14:paraId="2090DE30" w14:textId="77777777" w:rsidR="002907DD" w:rsidRDefault="002907DD" w:rsidP="000072FE">
      <w:pPr>
        <w:spacing w:line="240" w:lineRule="auto"/>
      </w:pPr>
      <w:r>
        <w:continuationSeparator/>
      </w:r>
    </w:p>
  </w:endnote>
  <w:endnote w:type="continuationNotice" w:id="1">
    <w:p w14:paraId="0F89864B" w14:textId="77777777" w:rsidR="002907DD" w:rsidRDefault="002907D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tenna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ntenna Bol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ntenna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6"/>
      </w:rPr>
      <w:id w:val="89671335"/>
      <w:docPartObj>
        <w:docPartGallery w:val="Page Numbers (Bottom of Page)"/>
        <w:docPartUnique/>
      </w:docPartObj>
    </w:sdtPr>
    <w:sdtEndPr>
      <w:rPr>
        <w:sz w:val="18"/>
        <w:szCs w:val="21"/>
      </w:rPr>
    </w:sdtEndPr>
    <w:sdtContent>
      <w:p w14:paraId="26C569EB" w14:textId="7EDA5A37" w:rsidR="00C14538" w:rsidRDefault="003A0FEC" w:rsidP="00C14538">
        <w:pPr>
          <w:spacing w:line="240" w:lineRule="auto"/>
          <w:jc w:val="center"/>
          <w:rPr>
            <w:sz w:val="14"/>
            <w:szCs w:val="16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4B8DEE34" wp14:editId="53BB4478">
                  <wp:simplePos x="0" y="0"/>
                  <wp:positionH relativeFrom="column">
                    <wp:posOffset>6126458</wp:posOffset>
                  </wp:positionH>
                  <wp:positionV relativeFrom="paragraph">
                    <wp:posOffset>-399218</wp:posOffset>
                  </wp:positionV>
                  <wp:extent cx="479973" cy="81915"/>
                  <wp:effectExtent l="0" t="0" r="3175" b="0"/>
                  <wp:wrapNone/>
                  <wp:docPr id="10" name="Rectángul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9973" cy="8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<w:pict w14:anchorId="45B67D30">
                <v:rect id="Rectángulo 10" style="position:absolute;margin-left:482.4pt;margin-top:-31.45pt;width:37.8pt;height:6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d="f" strokeweight="1pt" w14:anchorId="4DCF8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"/>
              </w:pict>
            </mc:Fallback>
          </mc:AlternateContent>
        </w:r>
        <w:r w:rsidR="0070144D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C570C73" wp14:editId="0B2DE3B7">
                  <wp:simplePos x="0" y="0"/>
                  <wp:positionH relativeFrom="column">
                    <wp:posOffset>5873877</wp:posOffset>
                  </wp:positionH>
                  <wp:positionV relativeFrom="paragraph">
                    <wp:posOffset>-399288</wp:posOffset>
                  </wp:positionV>
                  <wp:extent cx="452628" cy="82296"/>
                  <wp:effectExtent l="0" t="0" r="5080" b="0"/>
                  <wp:wrapNone/>
                  <wp:docPr id="6" name="Rectángul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2628" cy="82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<w:pict w14:anchorId="4EEC03E7">
                <v:rect id="Rectángulo 6" style="position:absolute;margin-left:462.5pt;margin-top:-31.45pt;width:35.65pt;height: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d="f" strokeweight="1pt" w14:anchorId="36EC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"/>
              </w:pict>
            </mc:Fallback>
          </mc:AlternateContent>
        </w:r>
      </w:p>
      <w:p w14:paraId="7E7D1EAE" w14:textId="2BD0793A" w:rsidR="00C14538" w:rsidRDefault="006F1AB6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>
          <w:rPr>
            <w:noProof/>
          </w:rPr>
          <w:drawing>
            <wp:anchor distT="0" distB="0" distL="114300" distR="114300" simplePos="0" relativeHeight="251658244" behindDoc="0" locked="0" layoutInCell="1" allowOverlap="1" wp14:anchorId="0ECAD4DE" wp14:editId="15B4D868">
              <wp:simplePos x="0" y="0"/>
              <wp:positionH relativeFrom="margin">
                <wp:posOffset>-775335</wp:posOffset>
              </wp:positionH>
              <wp:positionV relativeFrom="paragraph">
                <wp:posOffset>289560</wp:posOffset>
              </wp:positionV>
              <wp:extent cx="6896100" cy="454660"/>
              <wp:effectExtent l="0" t="0" r="0" b="2540"/>
              <wp:wrapSquare wrapText="bothSides"/>
              <wp:docPr id="15" name="Imagen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n 1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6100" cy="454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210EFB67" w14:textId="4AA4B56A" w:rsidR="001233D1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Universidad de los Andes | Vigilada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Mineducación</w:t>
        </w:r>
        <w:proofErr w:type="spellEnd"/>
        <w:r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 </w:t>
        </w:r>
      </w:p>
      <w:p w14:paraId="56CF55CA" w14:textId="6832E414" w:rsidR="00C14538" w:rsidRPr="00C14538" w:rsidRDefault="006F1AB6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2C9B8F94" wp14:editId="4F420A00">
                  <wp:simplePos x="0" y="0"/>
                  <wp:positionH relativeFrom="rightMargin">
                    <wp:posOffset>444500</wp:posOffset>
                  </wp:positionH>
                  <wp:positionV relativeFrom="bottomMargin">
                    <wp:posOffset>1376680</wp:posOffset>
                  </wp:positionV>
                  <wp:extent cx="537210" cy="356400"/>
                  <wp:effectExtent l="0" t="0" r="0" b="5715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37210" cy="356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16A38A" w14:textId="1548068C" w:rsidR="00BC0940" w:rsidRPr="006F1AB6" w:rsidRDefault="00BC0940" w:rsidP="006F1AB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F1AB6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F1AB6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instrText>PAGE   \* MERGEFORMAT</w:instrText>
                              </w:r>
                              <w:r w:rsidRPr="006F1AB6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F1AB6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2</w:t>
                              </w:r>
                              <w:r w:rsidRPr="006F1AB6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9B8F94" id="Rectángulo 11" o:spid="_x0000_s1026" style="position:absolute;left:0;text-align:left;margin-left:35pt;margin-top:108.4pt;width:42.3pt;height:28.05pt;rotation:180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" filled="f" fillcolor="#c0504d" stroked="f" strokeweight="2.25pt">
                  <v:textbox inset=",0,,0">
                    <w:txbxContent>
                      <w:p w14:paraId="4F16A38A" w14:textId="1548068C" w:rsidR="00BC0940" w:rsidRPr="006F1AB6" w:rsidRDefault="00BC0940" w:rsidP="006F1AB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F1AB6">
                          <w:rPr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Pr="006F1AB6">
                          <w:rPr>
                            <w:color w:val="FFFFFF" w:themeColor="background1"/>
                            <w:sz w:val="20"/>
                            <w:szCs w:val="20"/>
                          </w:rPr>
                          <w:instrText>PAGE   \* MERGEFORMAT</w:instrText>
                        </w:r>
                        <w:r w:rsidRPr="006F1AB6">
                          <w:rPr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Pr="006F1AB6">
                          <w:rPr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2</w:t>
                        </w:r>
                        <w:r w:rsidRPr="006F1AB6">
                          <w:rPr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3A0FEC">
          <w:rPr>
            <w:noProof/>
            <w:color w:val="AF3149" w:themeColor="accent2"/>
            <w:sz w:val="14"/>
            <w:szCs w:val="16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00F810B5" wp14:editId="42E6FBB8">
                  <wp:simplePos x="0" y="0"/>
                  <wp:positionH relativeFrom="column">
                    <wp:posOffset>6273165</wp:posOffset>
                  </wp:positionH>
                  <wp:positionV relativeFrom="paragraph">
                    <wp:posOffset>247650</wp:posOffset>
                  </wp:positionV>
                  <wp:extent cx="478155" cy="464820"/>
                  <wp:effectExtent l="0" t="0" r="0" b="0"/>
                  <wp:wrapNone/>
                  <wp:docPr id="9" name="Rectángulo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8155" cy="4648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<w:pict w14:anchorId="55CF0B6C">
                <v:rect id="Rectángulo 9" style="position:absolute;margin-left:493.95pt;margin-top:19.5pt;width:37.65pt;height:36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f3149 [3205]" stroked="f" strokeweight="1pt" w14:anchorId="349CF5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"/>
              </w:pict>
            </mc:Fallback>
          </mc:AlternateContent>
        </w:r>
        <w:r w:rsidR="00C14538"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Reconocimiento como Universidad: Decreto 1297 del 30 de mayo de 1964.</w:t>
        </w:r>
        <w:r w:rsidR="00C14538"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br/>
          <w:t xml:space="preserve">Reconocimiento personería jurídica: Resolución 28 del 23 de febrero de 1949 </w:t>
        </w:r>
        <w:proofErr w:type="spellStart"/>
        <w:r w:rsidR="00C14538"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Minjusticia</w:t>
        </w:r>
        <w:proofErr w:type="spellEnd"/>
        <w:r w:rsidR="00C14538"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.</w:t>
        </w:r>
      </w:p>
      <w:p w14:paraId="6B1B0923" w14:textId="23313C26" w:rsidR="00E91EBE" w:rsidRDefault="005C56A1" w:rsidP="005C56A1">
        <w:pPr>
          <w:pStyle w:val="Piedepgina"/>
          <w:tabs>
            <w:tab w:val="clear" w:pos="4419"/>
            <w:tab w:val="clear" w:pos="8838"/>
            <w:tab w:val="left" w:pos="4080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B1139" w14:textId="77777777" w:rsidR="002907DD" w:rsidRDefault="002907DD" w:rsidP="000072FE">
      <w:pPr>
        <w:spacing w:line="240" w:lineRule="auto"/>
      </w:pPr>
      <w:r>
        <w:separator/>
      </w:r>
    </w:p>
  </w:footnote>
  <w:footnote w:type="continuationSeparator" w:id="0">
    <w:p w14:paraId="727FAA45" w14:textId="77777777" w:rsidR="002907DD" w:rsidRDefault="002907DD" w:rsidP="000072FE">
      <w:pPr>
        <w:spacing w:line="240" w:lineRule="auto"/>
      </w:pPr>
      <w:r>
        <w:continuationSeparator/>
      </w:r>
    </w:p>
  </w:footnote>
  <w:footnote w:type="continuationNotice" w:id="1">
    <w:p w14:paraId="62466B56" w14:textId="77777777" w:rsidR="002907DD" w:rsidRDefault="002907D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997C2" w14:textId="699713E5" w:rsidR="004C4A7B" w:rsidRPr="004C4A7B" w:rsidRDefault="008F761D" w:rsidP="004C4A7B">
    <w:pPr>
      <w:pStyle w:val="Encabezado"/>
    </w:pPr>
    <w:r>
      <w:rPr>
        <w:noProof/>
      </w:rPr>
      <w:drawing>
        <wp:anchor distT="0" distB="0" distL="114300" distR="114300" simplePos="0" relativeHeight="251658245" behindDoc="0" locked="0" layoutInCell="1" allowOverlap="1" wp14:anchorId="2C931660" wp14:editId="1E208572">
          <wp:simplePos x="0" y="0"/>
          <wp:positionH relativeFrom="column">
            <wp:posOffset>-1068070</wp:posOffset>
          </wp:positionH>
          <wp:positionV relativeFrom="paragraph">
            <wp:posOffset>-46165</wp:posOffset>
          </wp:positionV>
          <wp:extent cx="7888524" cy="106877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8524" cy="1068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07B1" w14:textId="1E70B0D6" w:rsidR="00C17F89" w:rsidRDefault="008F761D" w:rsidP="00445307">
    <w:pPr>
      <w:pStyle w:val="Encabezado"/>
      <w:ind w:left="-1701"/>
    </w:pPr>
    <w:r>
      <w:rPr>
        <w:noProof/>
      </w:rPr>
      <w:drawing>
        <wp:inline distT="0" distB="0" distL="0" distR="0" wp14:anchorId="21F1C202" wp14:editId="23852816">
          <wp:extent cx="7730836" cy="6016268"/>
          <wp:effectExtent l="0" t="0" r="381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96" cy="6028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356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5CC"/>
    <w:multiLevelType w:val="hybridMultilevel"/>
    <w:tmpl w:val="18FE4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6A0"/>
    <w:multiLevelType w:val="hybridMultilevel"/>
    <w:tmpl w:val="E7E60C14"/>
    <w:lvl w:ilvl="0" w:tplc="24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1495530C"/>
    <w:multiLevelType w:val="hybridMultilevel"/>
    <w:tmpl w:val="5D84E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1FF9"/>
    <w:multiLevelType w:val="hybridMultilevel"/>
    <w:tmpl w:val="B6B2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1CDB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0686E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BDF464A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8AA03DB"/>
    <w:multiLevelType w:val="hybridMultilevel"/>
    <w:tmpl w:val="39DE677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3B2B113D"/>
    <w:multiLevelType w:val="hybridMultilevel"/>
    <w:tmpl w:val="F178526E"/>
    <w:lvl w:ilvl="0" w:tplc="DDA21086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72372"/>
    <w:multiLevelType w:val="hybridMultilevel"/>
    <w:tmpl w:val="1946F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54054"/>
    <w:multiLevelType w:val="hybridMultilevel"/>
    <w:tmpl w:val="CE786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A4FA6"/>
    <w:multiLevelType w:val="hybridMultilevel"/>
    <w:tmpl w:val="C8982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6BAD"/>
    <w:multiLevelType w:val="hybridMultilevel"/>
    <w:tmpl w:val="F446E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3E1E"/>
    <w:multiLevelType w:val="multilevel"/>
    <w:tmpl w:val="86C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D41DB8"/>
    <w:multiLevelType w:val="hybridMultilevel"/>
    <w:tmpl w:val="AFC00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26046"/>
    <w:multiLevelType w:val="hybridMultilevel"/>
    <w:tmpl w:val="6E74E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668AE"/>
    <w:multiLevelType w:val="hybridMultilevel"/>
    <w:tmpl w:val="30DC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ED115E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3"/>
  </w:num>
  <w:num w:numId="12">
    <w:abstractNumId w:val="16"/>
  </w:num>
  <w:num w:numId="13">
    <w:abstractNumId w:val="12"/>
  </w:num>
  <w:num w:numId="14">
    <w:abstractNumId w:val="3"/>
  </w:num>
  <w:num w:numId="15">
    <w:abstractNumId w:val="5"/>
  </w:num>
  <w:num w:numId="16">
    <w:abstractNumId w:val="15"/>
  </w:num>
  <w:num w:numId="17">
    <w:abstractNumId w:val="18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2"/>
    <w:rsid w:val="000005ED"/>
    <w:rsid w:val="000072FE"/>
    <w:rsid w:val="0001438C"/>
    <w:rsid w:val="00025DBA"/>
    <w:rsid w:val="00077866"/>
    <w:rsid w:val="00081550"/>
    <w:rsid w:val="0009102A"/>
    <w:rsid w:val="000C786C"/>
    <w:rsid w:val="000C79A3"/>
    <w:rsid w:val="000D5B73"/>
    <w:rsid w:val="000F139C"/>
    <w:rsid w:val="00101D8E"/>
    <w:rsid w:val="001068CC"/>
    <w:rsid w:val="001233D1"/>
    <w:rsid w:val="001506D7"/>
    <w:rsid w:val="0016464E"/>
    <w:rsid w:val="00183844"/>
    <w:rsid w:val="001A046B"/>
    <w:rsid w:val="001A7F70"/>
    <w:rsid w:val="001D7CDF"/>
    <w:rsid w:val="001E5C24"/>
    <w:rsid w:val="00232673"/>
    <w:rsid w:val="00240038"/>
    <w:rsid w:val="0025226B"/>
    <w:rsid w:val="002525F9"/>
    <w:rsid w:val="00261167"/>
    <w:rsid w:val="00282B85"/>
    <w:rsid w:val="002907DD"/>
    <w:rsid w:val="002A1E50"/>
    <w:rsid w:val="002C14F2"/>
    <w:rsid w:val="002F47F9"/>
    <w:rsid w:val="003012A4"/>
    <w:rsid w:val="00303B04"/>
    <w:rsid w:val="00331EF6"/>
    <w:rsid w:val="0033516D"/>
    <w:rsid w:val="00363B54"/>
    <w:rsid w:val="003A0FEC"/>
    <w:rsid w:val="003A68B2"/>
    <w:rsid w:val="003D4EED"/>
    <w:rsid w:val="004071BA"/>
    <w:rsid w:val="00445307"/>
    <w:rsid w:val="00445C98"/>
    <w:rsid w:val="00477A99"/>
    <w:rsid w:val="004B5E40"/>
    <w:rsid w:val="004C2EFA"/>
    <w:rsid w:val="004C4A7B"/>
    <w:rsid w:val="00506EC0"/>
    <w:rsid w:val="0052695D"/>
    <w:rsid w:val="005445BC"/>
    <w:rsid w:val="00592579"/>
    <w:rsid w:val="005A1D36"/>
    <w:rsid w:val="005A48A8"/>
    <w:rsid w:val="005B3991"/>
    <w:rsid w:val="005C4728"/>
    <w:rsid w:val="005C56A1"/>
    <w:rsid w:val="00623B97"/>
    <w:rsid w:val="00631585"/>
    <w:rsid w:val="00632198"/>
    <w:rsid w:val="006652CD"/>
    <w:rsid w:val="0066678E"/>
    <w:rsid w:val="006B0FCB"/>
    <w:rsid w:val="006B4DEE"/>
    <w:rsid w:val="006B653A"/>
    <w:rsid w:val="006B6AC8"/>
    <w:rsid w:val="006C1611"/>
    <w:rsid w:val="006F1AB6"/>
    <w:rsid w:val="0070144D"/>
    <w:rsid w:val="00774B1B"/>
    <w:rsid w:val="00787F7A"/>
    <w:rsid w:val="007C3BBF"/>
    <w:rsid w:val="007F0011"/>
    <w:rsid w:val="007F548B"/>
    <w:rsid w:val="008103EB"/>
    <w:rsid w:val="0081558F"/>
    <w:rsid w:val="0085284A"/>
    <w:rsid w:val="008552EA"/>
    <w:rsid w:val="008606D3"/>
    <w:rsid w:val="008738DD"/>
    <w:rsid w:val="00880EA2"/>
    <w:rsid w:val="008827CE"/>
    <w:rsid w:val="008C5B7A"/>
    <w:rsid w:val="008C68F9"/>
    <w:rsid w:val="008F761D"/>
    <w:rsid w:val="008F7952"/>
    <w:rsid w:val="009024EA"/>
    <w:rsid w:val="009025AA"/>
    <w:rsid w:val="009176E9"/>
    <w:rsid w:val="00931613"/>
    <w:rsid w:val="009661A2"/>
    <w:rsid w:val="00984CCB"/>
    <w:rsid w:val="009A45CC"/>
    <w:rsid w:val="009D5B2F"/>
    <w:rsid w:val="009E0719"/>
    <w:rsid w:val="00A27A42"/>
    <w:rsid w:val="00A32688"/>
    <w:rsid w:val="00A42454"/>
    <w:rsid w:val="00A57730"/>
    <w:rsid w:val="00A636EB"/>
    <w:rsid w:val="00A71195"/>
    <w:rsid w:val="00A738CA"/>
    <w:rsid w:val="00A830FE"/>
    <w:rsid w:val="00AA18E7"/>
    <w:rsid w:val="00AF03FE"/>
    <w:rsid w:val="00AF6D3D"/>
    <w:rsid w:val="00B34C27"/>
    <w:rsid w:val="00B4400A"/>
    <w:rsid w:val="00B7423F"/>
    <w:rsid w:val="00B77CDA"/>
    <w:rsid w:val="00BC0940"/>
    <w:rsid w:val="00BD37EE"/>
    <w:rsid w:val="00BE1E5D"/>
    <w:rsid w:val="00BF694D"/>
    <w:rsid w:val="00C14538"/>
    <w:rsid w:val="00C1575B"/>
    <w:rsid w:val="00C17F89"/>
    <w:rsid w:val="00C21255"/>
    <w:rsid w:val="00C2222B"/>
    <w:rsid w:val="00C25470"/>
    <w:rsid w:val="00C82CDD"/>
    <w:rsid w:val="00CD0F4C"/>
    <w:rsid w:val="00CE0213"/>
    <w:rsid w:val="00CF4A85"/>
    <w:rsid w:val="00D10CCD"/>
    <w:rsid w:val="00D530C6"/>
    <w:rsid w:val="00D60AA1"/>
    <w:rsid w:val="00D9555A"/>
    <w:rsid w:val="00DA6563"/>
    <w:rsid w:val="00DC13BF"/>
    <w:rsid w:val="00DE2C48"/>
    <w:rsid w:val="00E03141"/>
    <w:rsid w:val="00E22791"/>
    <w:rsid w:val="00E22C9B"/>
    <w:rsid w:val="00E91EBE"/>
    <w:rsid w:val="00EA1945"/>
    <w:rsid w:val="00EE1777"/>
    <w:rsid w:val="00F205C7"/>
    <w:rsid w:val="00F5094D"/>
    <w:rsid w:val="00F95C72"/>
    <w:rsid w:val="00FD0C0E"/>
    <w:rsid w:val="0A5A2DCD"/>
    <w:rsid w:val="12484F12"/>
    <w:rsid w:val="13608A89"/>
    <w:rsid w:val="5B99968C"/>
    <w:rsid w:val="7A1FC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16C41D21"/>
  <w15:chartTrackingRefBased/>
  <w15:docId w15:val="{66AC3856-D4CF-4745-8CBB-4E5AE17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5ED"/>
    <w:pPr>
      <w:spacing w:before="100" w:after="0" w:line="350" w:lineRule="exact"/>
      <w:jc w:val="both"/>
    </w:pPr>
    <w:rPr>
      <w:rFonts w:ascii="Arial" w:eastAsiaTheme="minorEastAsia" w:hAnsi="Arial"/>
      <w:color w:val="000000" w:themeColor="text1"/>
      <w:sz w:val="18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445BC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AF3149" w:themeColor="accent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991"/>
    <w:pPr>
      <w:keepNext/>
      <w:keepLines/>
      <w:spacing w:before="120" w:after="240" w:line="520" w:lineRule="exact"/>
      <w:ind w:right="1134"/>
      <w:outlineLvl w:val="1"/>
    </w:pPr>
    <w:rPr>
      <w:rFonts w:eastAsiaTheme="majorEastAsia" w:cstheme="majorBidi"/>
      <w:b/>
      <w:color w:val="822436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6D3D"/>
    <w:pPr>
      <w:keepNext/>
      <w:keepLines/>
      <w:spacing w:before="120" w:after="240"/>
      <w:outlineLvl w:val="2"/>
    </w:pPr>
    <w:rPr>
      <w:rFonts w:eastAsiaTheme="majorEastAsia" w:cstheme="majorBidi"/>
      <w:b/>
      <w:color w:val="404040" w:themeColor="text1" w:themeTint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6D3D"/>
    <w:pPr>
      <w:keepNext/>
      <w:keepLines/>
      <w:spacing w:before="120" w:after="2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45CC"/>
    <w:pPr>
      <w:spacing w:after="0" w:line="240" w:lineRule="auto"/>
    </w:pPr>
    <w:rPr>
      <w:rFonts w:ascii="Antenna Regular" w:eastAsiaTheme="minorEastAsia" w:hAnsi="Antenna Regular"/>
      <w:sz w:val="21"/>
      <w:szCs w:val="2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45CC"/>
    <w:rPr>
      <w:rFonts w:ascii="Antenna Regular" w:eastAsiaTheme="minorEastAsia" w:hAnsi="Antenna Regular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2FE"/>
    <w:rPr>
      <w:rFonts w:eastAsiaTheme="minorEastAsia"/>
      <w:color w:val="44546A" w:themeColor="text2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2FE"/>
    <w:rPr>
      <w:rFonts w:eastAsiaTheme="minorEastAsia"/>
      <w:color w:val="44546A" w:themeColor="text2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5B3991"/>
    <w:pPr>
      <w:spacing w:before="120" w:after="240" w:line="240" w:lineRule="auto"/>
      <w:ind w:right="1871"/>
    </w:pPr>
    <w:rPr>
      <w:rFonts w:ascii="Antenna Bold" w:eastAsiaTheme="majorEastAsia" w:hAnsi="Antenna Bold" w:cstheme="majorBidi"/>
      <w:b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991"/>
    <w:rPr>
      <w:rFonts w:ascii="Antenna Bold" w:eastAsiaTheme="majorEastAsia" w:hAnsi="Antenna Bold" w:cstheme="majorBidi"/>
      <w:b/>
      <w:color w:val="000000" w:themeColor="text1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39C"/>
    <w:pPr>
      <w:numPr>
        <w:ilvl w:val="1"/>
      </w:numPr>
      <w:spacing w:before="360" w:after="360"/>
    </w:pPr>
    <w:rPr>
      <w:color w:val="CC5165" w:themeColor="accent1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F139C"/>
    <w:rPr>
      <w:rFonts w:ascii="Antenna Light" w:eastAsiaTheme="minorEastAsia" w:hAnsi="Antenna Light"/>
      <w:color w:val="CC5165" w:themeColor="accent1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B34C27"/>
    <w:pPr>
      <w:numPr>
        <w:numId w:val="10"/>
      </w:numPr>
      <w:spacing w:before="240" w:after="240" w:line="360" w:lineRule="auto"/>
      <w:ind w:left="714" w:right="113" w:hanging="357"/>
      <w:contextualSpacing/>
      <w:jc w:val="left"/>
    </w:pPr>
    <w:rPr>
      <w:color w:val="767171" w:themeColor="background2" w:themeShade="80"/>
    </w:rPr>
  </w:style>
  <w:style w:type="paragraph" w:styleId="Cita">
    <w:name w:val="Quote"/>
    <w:basedOn w:val="Normal"/>
    <w:next w:val="Normal"/>
    <w:link w:val="CitaCar"/>
    <w:uiPriority w:val="29"/>
    <w:qFormat/>
    <w:rsid w:val="00DC13BF"/>
    <w:pPr>
      <w:spacing w:before="200" w:after="160"/>
      <w:ind w:left="864" w:right="864"/>
      <w:jc w:val="center"/>
    </w:pPr>
    <w:rPr>
      <w:i/>
      <w:iCs/>
      <w:color w:val="AF3149" w:themeColor="accent2"/>
    </w:rPr>
  </w:style>
  <w:style w:type="character" w:customStyle="1" w:styleId="CitaCar">
    <w:name w:val="Cita Car"/>
    <w:basedOn w:val="Fuentedeprrafopredeter"/>
    <w:link w:val="Cita"/>
    <w:uiPriority w:val="29"/>
    <w:rsid w:val="00DC13BF"/>
    <w:rPr>
      <w:rFonts w:ascii="Antenna Regular" w:eastAsiaTheme="minorEastAsia" w:hAnsi="Antenna Regular"/>
      <w:i/>
      <w:iCs/>
      <w:color w:val="AF3149" w:themeColor="accent2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5B3991"/>
    <w:rPr>
      <w:rFonts w:ascii="Antenna Light" w:eastAsiaTheme="majorEastAsia" w:hAnsi="Antenna Light" w:cstheme="majorBidi"/>
      <w:b/>
      <w:color w:val="822436" w:themeColor="accent2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233D1"/>
    <w:rPr>
      <w:b/>
      <w:i/>
      <w:iCs/>
      <w:color w:val="F6E0A1" w:themeColor="accent6" w:themeTint="99"/>
    </w:rPr>
  </w:style>
  <w:style w:type="character" w:styleId="nfasisintenso">
    <w:name w:val="Intense Emphasis"/>
    <w:basedOn w:val="Fuentedeprrafopredeter"/>
    <w:uiPriority w:val="21"/>
    <w:qFormat/>
    <w:rsid w:val="005B3991"/>
    <w:rPr>
      <w:rFonts w:ascii="Antenna Regular" w:hAnsi="Antenna Regular"/>
      <w:i/>
      <w:iCs/>
      <w:color w:val="AF3149" w:themeColor="accen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5445BC"/>
    <w:rPr>
      <w:rFonts w:ascii="Antenna Light" w:eastAsiaTheme="majorEastAsia" w:hAnsi="Antenna Light" w:cstheme="majorBidi"/>
      <w:b/>
      <w:color w:val="AF3149" w:themeColor="accent2"/>
      <w:sz w:val="28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5ED"/>
    <w:pPr>
      <w:pBdr>
        <w:top w:val="single" w:sz="18" w:space="10" w:color="7F234F" w:themeColor="accent4" w:themeShade="BF"/>
        <w:left w:val="single" w:sz="18" w:space="4" w:color="7F234F" w:themeColor="accent4" w:themeShade="BF"/>
        <w:bottom w:val="single" w:sz="18" w:space="10" w:color="7F234F" w:themeColor="accent4" w:themeShade="BF"/>
        <w:right w:val="single" w:sz="18" w:space="4" w:color="7F234F" w:themeColor="accent4" w:themeShade="BF"/>
      </w:pBdr>
      <w:shd w:val="pct25" w:color="F4DCE0" w:themeColor="accent1" w:themeTint="33" w:fill="auto"/>
      <w:spacing w:before="360" w:after="360"/>
      <w:ind w:left="864" w:right="864"/>
      <w:jc w:val="center"/>
    </w:pPr>
    <w:rPr>
      <w:i/>
      <w:iCs/>
      <w:color w:val="44546A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5ED"/>
    <w:rPr>
      <w:rFonts w:ascii="Arial" w:eastAsiaTheme="minorEastAsia" w:hAnsi="Arial"/>
      <w:i/>
      <w:iCs/>
      <w:color w:val="44546A" w:themeColor="text2"/>
      <w:sz w:val="18"/>
      <w:szCs w:val="21"/>
      <w:shd w:val="pct25" w:color="F4DCE0" w:themeColor="accent1" w:themeTint="33" w:fill="auto"/>
    </w:rPr>
  </w:style>
  <w:style w:type="character" w:customStyle="1" w:styleId="Ttulo3Car">
    <w:name w:val="Título 3 Car"/>
    <w:basedOn w:val="Fuentedeprrafopredeter"/>
    <w:link w:val="Ttulo3"/>
    <w:uiPriority w:val="9"/>
    <w:rsid w:val="00AF6D3D"/>
    <w:rPr>
      <w:rFonts w:ascii="Antenna Light" w:eastAsiaTheme="majorEastAsia" w:hAnsi="Antenna Light" w:cstheme="majorBidi"/>
      <w:b/>
      <w:color w:val="404040" w:themeColor="text1" w:themeTint="BF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F6D3D"/>
    <w:rPr>
      <w:rFonts w:ascii="Antenna Light" w:eastAsiaTheme="majorEastAsia" w:hAnsi="Antenna Light" w:cstheme="majorBidi"/>
      <w:b/>
      <w:iCs/>
      <w:color w:val="404040" w:themeColor="text1" w:themeTint="BF"/>
      <w:sz w:val="20"/>
      <w:szCs w:val="21"/>
    </w:rPr>
  </w:style>
  <w:style w:type="table" w:styleId="Tablaconcuadrcula">
    <w:name w:val="Table Grid"/>
    <w:basedOn w:val="Tablanormal"/>
    <w:uiPriority w:val="39"/>
    <w:rsid w:val="009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9A45CC"/>
    <w:pPr>
      <w:spacing w:after="0" w:line="240" w:lineRule="auto"/>
    </w:pPr>
    <w:rPr>
      <w:color w:val="822436" w:themeColor="accent2" w:themeShade="BF"/>
    </w:rPr>
    <w:tblPr>
      <w:tblStyleRowBandSize w:val="1"/>
      <w:tblStyleColBandSize w:val="1"/>
      <w:tblBorders>
        <w:top w:val="single" w:sz="4" w:space="0" w:color="D9788B" w:themeColor="accent2" w:themeTint="99"/>
        <w:left w:val="single" w:sz="4" w:space="0" w:color="D9788B" w:themeColor="accent2" w:themeTint="99"/>
        <w:bottom w:val="single" w:sz="4" w:space="0" w:color="D9788B" w:themeColor="accent2" w:themeTint="99"/>
        <w:right w:val="single" w:sz="4" w:space="0" w:color="D9788B" w:themeColor="accent2" w:themeTint="99"/>
        <w:insideH w:val="single" w:sz="4" w:space="0" w:color="D9788B" w:themeColor="accent2" w:themeTint="99"/>
        <w:insideV w:val="single" w:sz="4" w:space="0" w:color="D978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78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78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2" w:themeFillTint="33"/>
      </w:tcPr>
    </w:tblStylePr>
    <w:tblStylePr w:type="band1Horz">
      <w:tblPr/>
      <w:tcPr>
        <w:shd w:val="clear" w:color="auto" w:fill="F2D2D8" w:themeFill="accent2" w:themeFillTint="33"/>
      </w:tcPr>
    </w:tblStylePr>
  </w:style>
  <w:style w:type="paragraph" w:customStyle="1" w:styleId="Tablasygrficos">
    <w:name w:val="Tablas y gráficos"/>
    <w:basedOn w:val="Normal"/>
    <w:link w:val="TablasygrficosCar"/>
    <w:qFormat/>
    <w:rsid w:val="00506EC0"/>
    <w:pPr>
      <w:spacing w:before="120" w:after="240" w:line="360" w:lineRule="auto"/>
      <w:jc w:val="center"/>
    </w:pPr>
    <w:rPr>
      <w:i/>
      <w:szCs w:val="18"/>
    </w:rPr>
  </w:style>
  <w:style w:type="character" w:styleId="Hipervnculo">
    <w:name w:val="Hyperlink"/>
    <w:basedOn w:val="Fuentedeprrafopredeter"/>
    <w:uiPriority w:val="99"/>
    <w:unhideWhenUsed/>
    <w:rsid w:val="00A57730"/>
    <w:rPr>
      <w:color w:val="0000FF"/>
      <w:u w:val="single"/>
    </w:rPr>
  </w:style>
  <w:style w:type="character" w:customStyle="1" w:styleId="TablasygrficosCar">
    <w:name w:val="Tablas y gráficos Car"/>
    <w:basedOn w:val="Fuentedeprrafopredeter"/>
    <w:link w:val="Tablasygrficos"/>
    <w:rsid w:val="00506EC0"/>
    <w:rPr>
      <w:rFonts w:ascii="Antenna Light" w:eastAsiaTheme="minorEastAsia" w:hAnsi="Antenna Light"/>
      <w:i/>
      <w:color w:val="000000" w:themeColor="text1"/>
      <w:sz w:val="18"/>
      <w:szCs w:val="18"/>
    </w:rPr>
  </w:style>
  <w:style w:type="paragraph" w:customStyle="1" w:styleId="Referencias">
    <w:name w:val="Referencias"/>
    <w:basedOn w:val="Normal"/>
    <w:link w:val="ReferenciasCar"/>
    <w:qFormat/>
    <w:rsid w:val="00931613"/>
    <w:pPr>
      <w:tabs>
        <w:tab w:val="left" w:pos="2880"/>
      </w:tabs>
      <w:ind w:left="227" w:hanging="227"/>
      <w:mirrorIndents/>
      <w:outlineLvl w:val="0"/>
    </w:pPr>
    <w:rPr>
      <w:rFonts w:cs="Open Sans"/>
      <w:i/>
      <w:color w:val="333333"/>
    </w:rPr>
  </w:style>
  <w:style w:type="character" w:styleId="Mencinsinresolver">
    <w:name w:val="Unresolved Mention"/>
    <w:basedOn w:val="Fuentedeprrafopredeter"/>
    <w:uiPriority w:val="99"/>
    <w:semiHidden/>
    <w:unhideWhenUsed/>
    <w:rsid w:val="00931613"/>
    <w:rPr>
      <w:color w:val="605E5C"/>
      <w:shd w:val="clear" w:color="auto" w:fill="E1DFDD"/>
    </w:rPr>
  </w:style>
  <w:style w:type="character" w:customStyle="1" w:styleId="ReferenciasCar">
    <w:name w:val="Referencias Car"/>
    <w:basedOn w:val="Fuentedeprrafopredeter"/>
    <w:link w:val="Referencias"/>
    <w:rsid w:val="00931613"/>
    <w:rPr>
      <w:rFonts w:ascii="Antenna Light" w:eastAsiaTheme="minorEastAsia" w:hAnsi="Antenna Light" w:cs="Open Sans"/>
      <w:i/>
      <w:color w:val="333333"/>
      <w:sz w:val="20"/>
      <w:szCs w:val="21"/>
    </w:rPr>
  </w:style>
  <w:style w:type="character" w:styleId="Ttulodellibro">
    <w:name w:val="Book Title"/>
    <w:basedOn w:val="Fuentedeprrafopredeter"/>
    <w:uiPriority w:val="33"/>
    <w:qFormat/>
    <w:rsid w:val="005A1D36"/>
    <w:rPr>
      <w:b/>
      <w:bCs/>
      <w:i/>
      <w:iCs/>
      <w:spacing w:val="5"/>
    </w:rPr>
  </w:style>
  <w:style w:type="paragraph" w:customStyle="1" w:styleId="TituloPortada">
    <w:name w:val="Titulo Portada"/>
    <w:basedOn w:val="Sinespaciado"/>
    <w:link w:val="TituloPortadaCar"/>
    <w:qFormat/>
    <w:rsid w:val="000005ED"/>
    <w:pPr>
      <w:framePr w:hSpace="187" w:wrap="around" w:vAnchor="page" w:hAnchor="margin" w:y="12529"/>
      <w:spacing w:before="360" w:after="360"/>
    </w:pPr>
    <w:rPr>
      <w:b/>
      <w:color w:val="AB2F6A" w:themeColor="accent4"/>
      <w:sz w:val="40"/>
    </w:rPr>
  </w:style>
  <w:style w:type="character" w:customStyle="1" w:styleId="TituloPortadaCar">
    <w:name w:val="Titulo Portada Car"/>
    <w:basedOn w:val="SinespaciadoCar"/>
    <w:link w:val="TituloPortada"/>
    <w:rsid w:val="000005ED"/>
    <w:rPr>
      <w:rFonts w:ascii="Antenna Regular" w:eastAsiaTheme="minorEastAsia" w:hAnsi="Antenna Regular"/>
      <w:b/>
      <w:color w:val="AB2F6A" w:themeColor="accent4"/>
      <w:sz w:val="40"/>
      <w:szCs w:val="21"/>
    </w:rPr>
  </w:style>
  <w:style w:type="character" w:styleId="nfasissutil">
    <w:name w:val="Subtle Emphasis"/>
    <w:basedOn w:val="Fuentedeprrafopredeter"/>
    <w:uiPriority w:val="19"/>
    <w:qFormat/>
    <w:rsid w:val="001233D1"/>
    <w:rPr>
      <w:b/>
      <w:i/>
      <w:iCs/>
      <w:color w:val="404040" w:themeColor="text1" w:themeTint="BF"/>
    </w:rPr>
  </w:style>
  <w:style w:type="table" w:styleId="Tablaconcuadrcula6concolores-nfasis1">
    <w:name w:val="Grid Table 6 Colorful Accent 1"/>
    <w:basedOn w:val="Tablanormal"/>
    <w:uiPriority w:val="51"/>
    <w:rsid w:val="00C14538"/>
    <w:pPr>
      <w:spacing w:after="0" w:line="240" w:lineRule="auto"/>
    </w:pPr>
    <w:rPr>
      <w:color w:val="A43043" w:themeColor="accent1" w:themeShade="BF"/>
    </w:rPr>
    <w:tblPr>
      <w:tblStyleRowBandSize w:val="1"/>
      <w:tblStyleColBandSize w:val="1"/>
      <w:tblBorders>
        <w:top w:val="single" w:sz="4" w:space="0" w:color="E096A2" w:themeColor="accent1" w:themeTint="99"/>
        <w:left w:val="single" w:sz="4" w:space="0" w:color="E096A2" w:themeColor="accent1" w:themeTint="99"/>
        <w:bottom w:val="single" w:sz="4" w:space="0" w:color="E096A2" w:themeColor="accent1" w:themeTint="99"/>
        <w:right w:val="single" w:sz="4" w:space="0" w:color="E096A2" w:themeColor="accent1" w:themeTint="99"/>
        <w:insideH w:val="single" w:sz="4" w:space="0" w:color="E096A2" w:themeColor="accent1" w:themeTint="99"/>
        <w:insideV w:val="single" w:sz="4" w:space="0" w:color="E096A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096A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96A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E0" w:themeFill="accent1" w:themeFillTint="33"/>
      </w:tcPr>
    </w:tblStylePr>
    <w:tblStylePr w:type="band1Horz">
      <w:tblPr/>
      <w:tcPr>
        <w:shd w:val="clear" w:color="auto" w:fill="F4DCE0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14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14F2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14F2"/>
    <w:rPr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2C14F2"/>
    <w:pPr>
      <w:spacing w:after="160" w:line="259" w:lineRule="auto"/>
    </w:pPr>
    <w:rPr>
      <w:rFonts w:asciiTheme="minorHAnsi" w:eastAsiaTheme="minorHAnsi" w:hAnsiTheme="minorHAnsi"/>
      <w:color w:val="auto"/>
      <w:sz w:val="22"/>
      <w:szCs w:val="22"/>
    </w:rPr>
  </w:style>
  <w:style w:type="table" w:styleId="Tabladelista3-nfasis5">
    <w:name w:val="List Table 3 Accent 5"/>
    <w:basedOn w:val="Tablanormal"/>
    <w:uiPriority w:val="48"/>
    <w:rsid w:val="002C14F2"/>
    <w:pPr>
      <w:spacing w:after="0" w:line="240" w:lineRule="auto"/>
    </w:pPr>
    <w:tblPr>
      <w:tblStyleRowBandSize w:val="1"/>
      <w:tblStyleColBandSize w:val="1"/>
      <w:tblBorders>
        <w:top w:val="single" w:sz="4" w:space="0" w:color="C03477" w:themeColor="accent5"/>
        <w:left w:val="single" w:sz="4" w:space="0" w:color="C03477" w:themeColor="accent5"/>
        <w:bottom w:val="single" w:sz="4" w:space="0" w:color="C03477" w:themeColor="accent5"/>
        <w:right w:val="single" w:sz="4" w:space="0" w:color="C0347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3477" w:themeFill="accent5"/>
      </w:tcPr>
    </w:tblStylePr>
    <w:tblStylePr w:type="lastRow">
      <w:rPr>
        <w:b/>
        <w:bCs/>
      </w:rPr>
      <w:tblPr/>
      <w:tcPr>
        <w:tcBorders>
          <w:top w:val="double" w:sz="4" w:space="0" w:color="C0347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3477" w:themeColor="accent5"/>
          <w:right w:val="single" w:sz="4" w:space="0" w:color="C03477" w:themeColor="accent5"/>
        </w:tcBorders>
      </w:tcPr>
    </w:tblStylePr>
    <w:tblStylePr w:type="band1Horz">
      <w:tblPr/>
      <w:tcPr>
        <w:tcBorders>
          <w:top w:val="single" w:sz="4" w:space="0" w:color="C03477" w:themeColor="accent5"/>
          <w:bottom w:val="single" w:sz="4" w:space="0" w:color="C0347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3477" w:themeColor="accent5"/>
          <w:left w:val="nil"/>
        </w:tcBorders>
      </w:tcPr>
    </w:tblStylePr>
    <w:tblStylePr w:type="swCell">
      <w:tblPr/>
      <w:tcPr>
        <w:tcBorders>
          <w:top w:val="double" w:sz="4" w:space="0" w:color="C03477" w:themeColor="accent5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C14F2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4F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customStyle="1" w:styleId="paragraph">
    <w:name w:val="paragraph"/>
    <w:basedOn w:val="Normal"/>
    <w:rsid w:val="00E22791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  <w:style w:type="character" w:customStyle="1" w:styleId="normaltextrun">
    <w:name w:val="normaltextrun"/>
    <w:basedOn w:val="Fuentedeprrafopredeter"/>
    <w:rsid w:val="00E22791"/>
  </w:style>
  <w:style w:type="character" w:customStyle="1" w:styleId="eop">
    <w:name w:val="eop"/>
    <w:basedOn w:val="Fuentedeprrafopredeter"/>
    <w:rsid w:val="00E22791"/>
  </w:style>
  <w:style w:type="table" w:styleId="Tablaconcuadrcula4-nfasis5">
    <w:name w:val="Grid Table 4 Accent 5"/>
    <w:basedOn w:val="Tablanormal"/>
    <w:uiPriority w:val="49"/>
    <w:rsid w:val="0033516D"/>
    <w:pPr>
      <w:spacing w:after="0" w:line="240" w:lineRule="auto"/>
    </w:pPr>
    <w:tblPr>
      <w:tblStyleRowBandSize w:val="1"/>
      <w:tblStyleColBandSize w:val="1"/>
      <w:tblBorders>
        <w:top w:val="single" w:sz="4" w:space="0" w:color="DD81AD" w:themeColor="accent5" w:themeTint="99"/>
        <w:left w:val="single" w:sz="4" w:space="0" w:color="DD81AD" w:themeColor="accent5" w:themeTint="99"/>
        <w:bottom w:val="single" w:sz="4" w:space="0" w:color="DD81AD" w:themeColor="accent5" w:themeTint="99"/>
        <w:right w:val="single" w:sz="4" w:space="0" w:color="DD81AD" w:themeColor="accent5" w:themeTint="99"/>
        <w:insideH w:val="single" w:sz="4" w:space="0" w:color="DD81AD" w:themeColor="accent5" w:themeTint="99"/>
        <w:insideV w:val="single" w:sz="4" w:space="0" w:color="DD81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3477" w:themeColor="accent5"/>
          <w:left w:val="single" w:sz="4" w:space="0" w:color="C03477" w:themeColor="accent5"/>
          <w:bottom w:val="single" w:sz="4" w:space="0" w:color="C03477" w:themeColor="accent5"/>
          <w:right w:val="single" w:sz="4" w:space="0" w:color="C03477" w:themeColor="accent5"/>
          <w:insideH w:val="nil"/>
          <w:insideV w:val="nil"/>
        </w:tcBorders>
        <w:shd w:val="clear" w:color="auto" w:fill="C03477" w:themeFill="accent5"/>
      </w:tcPr>
    </w:tblStylePr>
    <w:tblStylePr w:type="lastRow">
      <w:rPr>
        <w:b/>
        <w:bCs/>
      </w:rPr>
      <w:tblPr/>
      <w:tcPr>
        <w:tcBorders>
          <w:top w:val="double" w:sz="4" w:space="0" w:color="C0347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5E3" w:themeFill="accent5" w:themeFillTint="33"/>
      </w:tcPr>
    </w:tblStylePr>
    <w:tblStylePr w:type="band1Horz">
      <w:tblPr/>
      <w:tcPr>
        <w:shd w:val="clear" w:color="auto" w:fill="F3D5E3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33516D"/>
    <w:pPr>
      <w:spacing w:after="0" w:line="240" w:lineRule="auto"/>
    </w:pPr>
    <w:tblPr>
      <w:tblStyleRowBandSize w:val="1"/>
      <w:tblStyleColBandSize w:val="1"/>
      <w:tblBorders>
        <w:top w:val="single" w:sz="4" w:space="0" w:color="D975A4" w:themeColor="accent4" w:themeTint="99"/>
        <w:left w:val="single" w:sz="4" w:space="0" w:color="D975A4" w:themeColor="accent4" w:themeTint="99"/>
        <w:bottom w:val="single" w:sz="4" w:space="0" w:color="D975A4" w:themeColor="accent4" w:themeTint="99"/>
        <w:right w:val="single" w:sz="4" w:space="0" w:color="D975A4" w:themeColor="accent4" w:themeTint="99"/>
        <w:insideH w:val="single" w:sz="4" w:space="0" w:color="D975A4" w:themeColor="accent4" w:themeTint="99"/>
        <w:insideV w:val="single" w:sz="4" w:space="0" w:color="D975A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2F6A" w:themeColor="accent4"/>
          <w:left w:val="single" w:sz="4" w:space="0" w:color="AB2F6A" w:themeColor="accent4"/>
          <w:bottom w:val="single" w:sz="4" w:space="0" w:color="AB2F6A" w:themeColor="accent4"/>
          <w:right w:val="single" w:sz="4" w:space="0" w:color="AB2F6A" w:themeColor="accent4"/>
          <w:insideH w:val="nil"/>
          <w:insideV w:val="nil"/>
        </w:tcBorders>
        <w:shd w:val="clear" w:color="auto" w:fill="AB2F6A" w:themeFill="accent4"/>
      </w:tcPr>
    </w:tblStylePr>
    <w:tblStylePr w:type="lastRow">
      <w:rPr>
        <w:b/>
        <w:bCs/>
      </w:rPr>
      <w:tblPr/>
      <w:tcPr>
        <w:tcBorders>
          <w:top w:val="double" w:sz="4" w:space="0" w:color="AB2F6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E0" w:themeFill="accent4" w:themeFillTint="33"/>
      </w:tcPr>
    </w:tblStylePr>
    <w:tblStylePr w:type="band1Horz">
      <w:tblPr/>
      <w:tcPr>
        <w:shd w:val="clear" w:color="auto" w:fill="F2D0E0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33516D"/>
    <w:pPr>
      <w:spacing w:after="0" w:line="240" w:lineRule="auto"/>
    </w:pPr>
    <w:tblPr>
      <w:tblStyleRowBandSize w:val="1"/>
      <w:tblStyleColBandSize w:val="1"/>
      <w:tblBorders>
        <w:top w:val="single" w:sz="4" w:space="0" w:color="D9788B" w:themeColor="accent2" w:themeTint="99"/>
        <w:left w:val="single" w:sz="4" w:space="0" w:color="D9788B" w:themeColor="accent2" w:themeTint="99"/>
        <w:bottom w:val="single" w:sz="4" w:space="0" w:color="D9788B" w:themeColor="accent2" w:themeTint="99"/>
        <w:right w:val="single" w:sz="4" w:space="0" w:color="D9788B" w:themeColor="accent2" w:themeTint="99"/>
        <w:insideH w:val="single" w:sz="4" w:space="0" w:color="D9788B" w:themeColor="accent2" w:themeTint="99"/>
        <w:insideV w:val="single" w:sz="4" w:space="0" w:color="D978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3149" w:themeColor="accent2"/>
          <w:left w:val="single" w:sz="4" w:space="0" w:color="AF3149" w:themeColor="accent2"/>
          <w:bottom w:val="single" w:sz="4" w:space="0" w:color="AF3149" w:themeColor="accent2"/>
          <w:right w:val="single" w:sz="4" w:space="0" w:color="AF3149" w:themeColor="accent2"/>
          <w:insideH w:val="nil"/>
          <w:insideV w:val="nil"/>
        </w:tcBorders>
        <w:shd w:val="clear" w:color="auto" w:fill="AF3149" w:themeFill="accent2"/>
      </w:tcPr>
    </w:tblStylePr>
    <w:tblStylePr w:type="lastRow">
      <w:rPr>
        <w:b/>
        <w:bCs/>
      </w:rPr>
      <w:tblPr/>
      <w:tcPr>
        <w:tcBorders>
          <w:top w:val="double" w:sz="4" w:space="0" w:color="AF31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2" w:themeFillTint="33"/>
      </w:tcPr>
    </w:tblStylePr>
    <w:tblStylePr w:type="band1Horz">
      <w:tblPr/>
      <w:tcPr>
        <w:shd w:val="clear" w:color="auto" w:fill="F2D2D8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3012A4"/>
    <w:pPr>
      <w:widowControl w:val="0"/>
      <w:autoSpaceDE w:val="0"/>
      <w:autoSpaceDN w:val="0"/>
      <w:spacing w:before="0" w:line="240" w:lineRule="auto"/>
      <w:jc w:val="left"/>
    </w:pPr>
    <w:rPr>
      <w:rFonts w:ascii="Lato" w:eastAsia="Lato" w:hAnsi="Lato" w:cs="Lato"/>
      <w:color w:val="auto"/>
      <w:sz w:val="26"/>
      <w:szCs w:val="2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012A4"/>
    <w:rPr>
      <w:rFonts w:ascii="Lato" w:eastAsia="Lato" w:hAnsi="Lato" w:cs="Lato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hendez\Documents\Plantillas%20personalizadas%20de%20Office\MIAD%20plantilla.dotx" TargetMode="External"/></Relationships>
</file>

<file path=word/theme/theme1.xml><?xml version="1.0" encoding="utf-8"?>
<a:theme xmlns:a="http://schemas.openxmlformats.org/drawingml/2006/main" name="Tema1">
  <a:themeElements>
    <a:clrScheme name="Personalizado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CC5165"/>
      </a:accent1>
      <a:accent2>
        <a:srgbClr val="AF3149"/>
      </a:accent2>
      <a:accent3>
        <a:srgbClr val="A5A5A5"/>
      </a:accent3>
      <a:accent4>
        <a:srgbClr val="AB2F6A"/>
      </a:accent4>
      <a:accent5>
        <a:srgbClr val="C03477"/>
      </a:accent5>
      <a:accent6>
        <a:srgbClr val="F1CD6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2022-06-09T00:00:00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860d3e-6179-436c-977f-c8fec32702f9" xsi:nil="true"/>
    <lcf76f155ced4ddcb4097134ff3c332f xmlns="975eb909-7871-4881-a0e4-375dc0be450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2E94BA26B184CBB6282D7591E99F9" ma:contentTypeVersion="16" ma:contentTypeDescription="Crear nuevo documento." ma:contentTypeScope="" ma:versionID="d2cced94f7dcc45aa1f33cd122d49447">
  <xsd:schema xmlns:xsd="http://www.w3.org/2001/XMLSchema" xmlns:xs="http://www.w3.org/2001/XMLSchema" xmlns:p="http://schemas.microsoft.com/office/2006/metadata/properties" xmlns:ns2="1a860d3e-6179-436c-977f-c8fec32702f9" xmlns:ns3="975eb909-7871-4881-a0e4-375dc0be4505" targetNamespace="http://schemas.microsoft.com/office/2006/metadata/properties" ma:root="true" ma:fieldsID="fd8633f808c4f6ac46999f2159d7c5c0" ns2:_="" ns3:_="">
    <xsd:import namespace="1a860d3e-6179-436c-977f-c8fec32702f9"/>
    <xsd:import namespace="975eb909-7871-4881-a0e4-375dc0be45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60d3e-6179-436c-977f-c8fec32702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d57bf8d-d566-4d19-80db-30c522907b41}" ma:internalName="TaxCatchAll" ma:showField="CatchAllData" ma:web="1a860d3e-6179-436c-977f-c8fec3270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eb909-7871-4881-a0e4-375dc0be4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IBM20</b:Tag>
    <b:SourceType>InternetSite</b:SourceType>
    <b:Guid>{CA63B2D6-6390-400B-962D-2B84FBD74682}</b:Guid>
    <b:Title>The Business Opportunity Statement: Write your business opportunity statement</b:Title>
    <b:Year>2020</b:Year>
    <b:LCID>es-ES</b:LCID>
    <b:Author>
      <b:Author>
        <b:Corporate>IBM, Garage tools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6807E-C2B3-4FAB-B3A1-BC8BD4185951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975eb909-7871-4881-a0e4-375dc0be4505"/>
    <ds:schemaRef ds:uri="http://schemas.microsoft.com/office/2006/documentManagement/types"/>
    <ds:schemaRef ds:uri="http://schemas.microsoft.com/office/infopath/2007/PartnerControls"/>
    <ds:schemaRef ds:uri="1a860d3e-6179-436c-977f-c8fec32702f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C21416E-6B85-4D3B-8B40-1869CBC958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289427-16B7-4AA2-A610-CB6270CD3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60d3e-6179-436c-977f-c8fec32702f9"/>
    <ds:schemaRef ds:uri="975eb909-7871-4881-a0e4-375dc0be4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4EBF4A-E16A-4160-9B9E-6A9B18BF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MIAD plantilla</Template>
  <TotalTime>2</TotalTime>
  <Pages>4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1.</dc:title>
  <dc:subject/>
  <dc:creator>Adriana Abrego</dc:creator>
  <cp:keywords/>
  <dc:description/>
  <cp:lastModifiedBy>Ana Valeria Mendoza Cipagauta</cp:lastModifiedBy>
  <cp:revision>43</cp:revision>
  <cp:lastPrinted>2021-06-09T21:01:00Z</cp:lastPrinted>
  <dcterms:created xsi:type="dcterms:W3CDTF">2022-03-31T00:27:00Z</dcterms:created>
  <dcterms:modified xsi:type="dcterms:W3CDTF">2023-01-20T20:19:00Z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0x010100E9F21D0CA6FE02459206DCE6EDEFCD2F</vt:lpwstr>
  </property>
  <property fmtid="{D5CDD505-2E9C-101B-9397-08002B2CF9AE}" pid="3" name="MediaServiceImageTags">
    <vt:lpwstr/>
  </property>
</Properties>
</file>